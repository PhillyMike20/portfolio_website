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D4DB" w14:textId="1A6DDFDF" w:rsidR="00816216" w:rsidRPr="00584A10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</w:rPr>
      </w:pPr>
      <w:r>
        <w:rPr>
          <w:color w:val="2D599A"/>
        </w:rPr>
        <w:t>MIKE STIRM II</w:t>
      </w:r>
    </w:p>
    <w:p w14:paraId="081B17EE" w14:textId="06267371" w:rsidR="00584A10" w:rsidRPr="00036D28" w:rsidRDefault="00584A10" w:rsidP="00F53A4F">
      <w:pPr>
        <w:spacing w:after="0"/>
        <w:jc w:val="center"/>
        <w:rPr>
          <w:color w:val="2D599A"/>
        </w:rPr>
      </w:pPr>
      <w:r w:rsidRPr="00036D28">
        <w:t>Philadelphia, PA</w:t>
      </w:r>
      <w:r w:rsidR="00ED6708">
        <w:t xml:space="preserve"> </w:t>
      </w:r>
      <w:r w:rsidR="00141A4C" w:rsidRPr="00036D28">
        <w:t>| </w:t>
      </w:r>
      <w:r w:rsidR="00EE42A8" w:rsidRPr="00036D28">
        <w:t>(</w:t>
      </w:r>
      <w:r w:rsidRPr="00036D28">
        <w:t>609</w:t>
      </w:r>
      <w:r w:rsidR="00EE42A8" w:rsidRPr="00036D28">
        <w:t xml:space="preserve">) </w:t>
      </w:r>
      <w:r w:rsidRPr="00036D28">
        <w:t>335-8408</w:t>
      </w:r>
      <w:r w:rsidR="00141A4C" w:rsidRPr="00036D28">
        <w:t> | </w:t>
      </w:r>
      <w:hyperlink r:id="rId11" w:history="1">
        <w:r w:rsidRPr="00036D28">
          <w:rPr>
            <w:rStyle w:val="Hyperlink"/>
            <w:color w:val="404040" w:themeColor="text1" w:themeTint="BF"/>
          </w:rPr>
          <w:t>mstirmii@gmail.com</w:t>
        </w:r>
      </w:hyperlink>
    </w:p>
    <w:p w14:paraId="5D86BE88" w14:textId="58D3E0B1" w:rsidR="00141A4C" w:rsidRPr="00036D28" w:rsidRDefault="007F774A" w:rsidP="00F53A4F">
      <w:pPr>
        <w:jc w:val="center"/>
        <w:rPr>
          <w:color w:val="auto"/>
        </w:rPr>
      </w:pPr>
      <w:hyperlink r:id="rId12" w:history="1">
        <w:r w:rsidR="00ED6708" w:rsidRPr="00B25317">
          <w:rPr>
            <w:rStyle w:val="Hyperlink"/>
          </w:rPr>
          <w:t>mikestirm2.com</w:t>
        </w:r>
      </w:hyperlink>
      <w:r w:rsidR="00ED6708">
        <w:rPr>
          <w:color w:val="2D599A"/>
        </w:rPr>
        <w:t xml:space="preserve">  </w:t>
      </w:r>
      <w:r w:rsidR="003A3304" w:rsidRPr="00036D28">
        <w:t xml:space="preserve">| </w:t>
      </w:r>
      <w:hyperlink r:id="rId13" w:history="1">
        <w:r w:rsidR="00ED6708" w:rsidRPr="00B25317">
          <w:rPr>
            <w:rStyle w:val="Hyperlink"/>
          </w:rPr>
          <w:t>github.com/PhillyMike20</w:t>
        </w:r>
      </w:hyperlink>
      <w:r w:rsidR="00ED6708">
        <w:rPr>
          <w:color w:val="2D599A"/>
        </w:rPr>
        <w:t xml:space="preserve"> </w:t>
      </w:r>
      <w:r w:rsidR="00036D28">
        <w:rPr>
          <w:color w:val="auto"/>
        </w:rPr>
        <w:t xml:space="preserve">| </w:t>
      </w:r>
      <w:hyperlink r:id="rId14" w:history="1">
        <w:r w:rsidR="00036D28" w:rsidRPr="00B25317">
          <w:rPr>
            <w:rStyle w:val="Hyperlink"/>
          </w:rPr>
          <w:t>www.linkedin.com/in/mike-stirm-ii-a0934146</w:t>
        </w:r>
      </w:hyperlink>
      <w:r w:rsidR="00036D28">
        <w:rPr>
          <w:color w:val="2D599A"/>
        </w:rPr>
        <w:t xml:space="preserve"> </w:t>
      </w:r>
    </w:p>
    <w:p w14:paraId="1548539B" w14:textId="5C700410" w:rsidR="006270A9" w:rsidRPr="00584A10" w:rsidRDefault="003A3304" w:rsidP="00141A4C">
      <w:pPr>
        <w:pStyle w:val="Heading1"/>
        <w:rPr>
          <w:color w:val="2D599A"/>
        </w:rPr>
      </w:pPr>
      <w:r>
        <w:rPr>
          <w:color w:val="2D599A"/>
        </w:rPr>
        <w:t>PROFILE</w:t>
      </w:r>
    </w:p>
    <w:p w14:paraId="0BBA5B74" w14:textId="07531C4E" w:rsidR="00520E64" w:rsidRPr="00036D28" w:rsidRDefault="003A3304" w:rsidP="00E27BB3">
      <w:pPr>
        <w:rPr>
          <w:sz w:val="24"/>
          <w:szCs w:val="24"/>
        </w:rPr>
      </w:pPr>
      <w:r w:rsidRPr="00036D28">
        <w:rPr>
          <w:sz w:val="24"/>
          <w:szCs w:val="24"/>
        </w:rPr>
        <w:t xml:space="preserve">Creative </w:t>
      </w:r>
      <w:r w:rsidR="00162DCB" w:rsidRPr="00036D28">
        <w:rPr>
          <w:sz w:val="24"/>
          <w:szCs w:val="24"/>
        </w:rPr>
        <w:t>P</w:t>
      </w:r>
      <w:r w:rsidRPr="00036D28">
        <w:rPr>
          <w:sz w:val="24"/>
          <w:szCs w:val="24"/>
        </w:rPr>
        <w:t xml:space="preserve">roblem </w:t>
      </w:r>
      <w:r w:rsidR="00162DCB" w:rsidRPr="00036D28">
        <w:rPr>
          <w:sz w:val="24"/>
          <w:szCs w:val="24"/>
        </w:rPr>
        <w:t>S</w:t>
      </w:r>
      <w:r w:rsidRPr="00036D28">
        <w:rPr>
          <w:sz w:val="24"/>
          <w:szCs w:val="24"/>
        </w:rPr>
        <w:t xml:space="preserve">olver </w:t>
      </w:r>
      <w:r w:rsidR="00DB77AB" w:rsidRPr="00DB77AB">
        <w:rPr>
          <w:sz w:val="24"/>
          <w:szCs w:val="24"/>
        </w:rPr>
        <w:t xml:space="preserve">seeking </w:t>
      </w:r>
      <w:r w:rsidR="00D36641">
        <w:rPr>
          <w:sz w:val="24"/>
          <w:szCs w:val="24"/>
        </w:rPr>
        <w:t>an internship in</w:t>
      </w:r>
      <w:r w:rsidR="00DB77AB" w:rsidRPr="00DB77AB">
        <w:rPr>
          <w:sz w:val="24"/>
          <w:szCs w:val="24"/>
        </w:rPr>
        <w:t xml:space="preserve"> </w:t>
      </w:r>
      <w:r w:rsidR="008D1514">
        <w:rPr>
          <w:sz w:val="24"/>
          <w:szCs w:val="24"/>
        </w:rPr>
        <w:t>UX Design</w:t>
      </w:r>
      <w:r w:rsidR="00DB77AB" w:rsidRPr="00DB77AB">
        <w:rPr>
          <w:sz w:val="24"/>
          <w:szCs w:val="24"/>
        </w:rPr>
        <w:t xml:space="preserve"> </w:t>
      </w:r>
      <w:r w:rsidR="00D36641">
        <w:rPr>
          <w:sz w:val="24"/>
          <w:szCs w:val="24"/>
        </w:rPr>
        <w:t xml:space="preserve">where I can grow in my chosen field while </w:t>
      </w:r>
      <w:r w:rsidR="00686609">
        <w:rPr>
          <w:sz w:val="24"/>
          <w:szCs w:val="24"/>
        </w:rPr>
        <w:t>using</w:t>
      </w:r>
      <w:r w:rsidR="00DB77AB" w:rsidRPr="00DB77AB">
        <w:rPr>
          <w:sz w:val="24"/>
          <w:szCs w:val="24"/>
        </w:rPr>
        <w:t xml:space="preserve"> </w:t>
      </w:r>
      <w:r w:rsidR="00D36641">
        <w:rPr>
          <w:sz w:val="24"/>
          <w:szCs w:val="24"/>
        </w:rPr>
        <w:t xml:space="preserve">my creativity and </w:t>
      </w:r>
      <w:r w:rsidR="000B7061">
        <w:rPr>
          <w:sz w:val="24"/>
          <w:szCs w:val="24"/>
        </w:rPr>
        <w:t>strong communication and</w:t>
      </w:r>
      <w:r w:rsidR="00D36641">
        <w:rPr>
          <w:sz w:val="24"/>
          <w:szCs w:val="24"/>
        </w:rPr>
        <w:t xml:space="preserve"> research </w:t>
      </w:r>
      <w:r w:rsidR="00DB77AB" w:rsidRPr="00DB77AB">
        <w:rPr>
          <w:sz w:val="24"/>
          <w:szCs w:val="24"/>
        </w:rPr>
        <w:t>skills</w:t>
      </w:r>
      <w:r w:rsidR="00D36641">
        <w:rPr>
          <w:sz w:val="24"/>
          <w:szCs w:val="24"/>
        </w:rPr>
        <w:t xml:space="preserve"> </w:t>
      </w:r>
      <w:r w:rsidR="00DB77AB" w:rsidRPr="00DB77AB">
        <w:rPr>
          <w:sz w:val="24"/>
          <w:szCs w:val="24"/>
        </w:rPr>
        <w:t xml:space="preserve">to </w:t>
      </w:r>
      <w:r w:rsidR="00D7502D">
        <w:rPr>
          <w:sz w:val="24"/>
          <w:szCs w:val="24"/>
        </w:rPr>
        <w:t xml:space="preserve">add value </w:t>
      </w:r>
      <w:r w:rsidR="000B7061">
        <w:rPr>
          <w:sz w:val="24"/>
          <w:szCs w:val="24"/>
        </w:rPr>
        <w:t>in</w:t>
      </w:r>
      <w:r w:rsidR="00D7502D">
        <w:rPr>
          <w:sz w:val="24"/>
          <w:szCs w:val="24"/>
        </w:rPr>
        <w:t xml:space="preserve"> a </w:t>
      </w:r>
      <w:r w:rsidR="00D36641">
        <w:rPr>
          <w:sz w:val="24"/>
          <w:szCs w:val="24"/>
        </w:rPr>
        <w:t>team</w:t>
      </w:r>
      <w:r w:rsidR="00DB77AB" w:rsidRPr="00DB77AB">
        <w:rPr>
          <w:sz w:val="24"/>
          <w:szCs w:val="24"/>
        </w:rPr>
        <w:t>.</w:t>
      </w:r>
      <w:r w:rsidRPr="00036D28">
        <w:rPr>
          <w:sz w:val="24"/>
          <w:szCs w:val="24"/>
        </w:rPr>
        <w:t xml:space="preserve">  </w:t>
      </w:r>
    </w:p>
    <w:p w14:paraId="68BF1A17" w14:textId="47E4C437" w:rsidR="005C6341" w:rsidRPr="00584A10" w:rsidRDefault="005C6341" w:rsidP="00E27BB3">
      <w:pPr>
        <w:pStyle w:val="Heading1"/>
        <w:spacing w:before="240"/>
        <w:rPr>
          <w:color w:val="2D599A"/>
        </w:rPr>
      </w:pPr>
      <w:r>
        <w:rPr>
          <w:color w:val="2D599A"/>
        </w:rPr>
        <w:t>SKILLS</w:t>
      </w:r>
    </w:p>
    <w:p w14:paraId="3B22DBCC" w14:textId="5288D0DA" w:rsidR="005C6341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1+ years: </w:t>
      </w:r>
      <w:r w:rsidR="00E27BB3">
        <w:rPr>
          <w:sz w:val="24"/>
          <w:szCs w:val="24"/>
        </w:rPr>
        <w:t xml:space="preserve">JavaScript, </w:t>
      </w:r>
      <w:r w:rsidRPr="00036D28">
        <w:rPr>
          <w:sz w:val="24"/>
          <w:szCs w:val="24"/>
        </w:rPr>
        <w:t>HTML5, CSS3, Sass, WordPress, Adobe Photoshop CC, Adobe Premiere Pro, Adobe InDesign</w:t>
      </w:r>
    </w:p>
    <w:p w14:paraId="6E20F72B" w14:textId="754AE262" w:rsidR="00F53A4F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&lt;1 year: </w:t>
      </w:r>
      <w:r w:rsidR="008D1514">
        <w:rPr>
          <w:sz w:val="24"/>
          <w:szCs w:val="24"/>
        </w:rPr>
        <w:t xml:space="preserve">Figma, </w:t>
      </w:r>
      <w:r w:rsidR="00152A1B" w:rsidRPr="00036D28">
        <w:rPr>
          <w:sz w:val="24"/>
          <w:szCs w:val="24"/>
        </w:rPr>
        <w:t xml:space="preserve">PHP, </w:t>
      </w:r>
      <w:r w:rsidRPr="00036D28">
        <w:rPr>
          <w:sz w:val="24"/>
          <w:szCs w:val="24"/>
        </w:rPr>
        <w:t>Node.js, Express.js, jQuery, Webpack, MongoDB</w:t>
      </w:r>
      <w:r w:rsidR="002A2CBC" w:rsidRPr="00036D28">
        <w:rPr>
          <w:sz w:val="24"/>
          <w:szCs w:val="24"/>
        </w:rPr>
        <w:t>, SEO</w:t>
      </w:r>
    </w:p>
    <w:p w14:paraId="561FA18D" w14:textId="60C98A41" w:rsidR="0075155B" w:rsidRPr="003A3304" w:rsidRDefault="00193062" w:rsidP="00E27BB3">
      <w:pPr>
        <w:pStyle w:val="Heading1"/>
        <w:spacing w:before="240"/>
        <w:rPr>
          <w:color w:val="2D599A"/>
        </w:rPr>
      </w:pPr>
      <w:r>
        <w:rPr>
          <w:color w:val="2D599A"/>
        </w:rPr>
        <w:t>PROJECTS</w:t>
      </w:r>
    </w:p>
    <w:p w14:paraId="16857B83" w14:textId="0D79F002" w:rsidR="0075155B" w:rsidRPr="0040732E" w:rsidRDefault="00193062" w:rsidP="0075155B">
      <w:pPr>
        <w:pStyle w:val="Heading2"/>
        <w:rPr>
          <w:b w:val="0"/>
          <w:bCs/>
        </w:rPr>
      </w:pPr>
      <w:bookmarkStart w:id="0" w:name="_Hlk66874101"/>
      <w:r>
        <w:t>PORTFOLIO WEBSITE</w:t>
      </w:r>
      <w:r w:rsidR="0040732E">
        <w:rPr>
          <w:b w:val="0"/>
          <w:bCs/>
        </w:rPr>
        <w:t xml:space="preserve"> </w:t>
      </w:r>
      <w:hyperlink r:id="rId15" w:history="1">
        <w:r w:rsidR="0040732E" w:rsidRPr="00B25317">
          <w:rPr>
            <w:rStyle w:val="Hyperlink"/>
            <w:b w:val="0"/>
            <w:bCs/>
            <w:caps w:val="0"/>
          </w:rPr>
          <w:t>www.mikestirm2.com</w:t>
        </w:r>
      </w:hyperlink>
    </w:p>
    <w:p w14:paraId="19E0098A" w14:textId="043EBDE1" w:rsidR="00F86AA5" w:rsidRPr="00036D28" w:rsidRDefault="0040732E" w:rsidP="006D5B42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CSS grid, Sass</w:t>
      </w:r>
    </w:p>
    <w:p w14:paraId="597B7D3D" w14:textId="019A483F" w:rsidR="00F86AA5" w:rsidRPr="00036D28" w:rsidRDefault="0040732E" w:rsidP="00E27BB3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portfolio website to showcase my </w:t>
      </w:r>
      <w:r w:rsidR="00ED6708">
        <w:rPr>
          <w:sz w:val="24"/>
          <w:szCs w:val="24"/>
        </w:rPr>
        <w:t xml:space="preserve">work </w:t>
      </w:r>
      <w:r w:rsidRPr="00036D28">
        <w:rPr>
          <w:sz w:val="24"/>
          <w:szCs w:val="24"/>
        </w:rPr>
        <w:t>experience, projects, and recommendations.</w:t>
      </w:r>
    </w:p>
    <w:p w14:paraId="28BC41E6" w14:textId="77777777" w:rsidR="00D7502D" w:rsidRPr="0040732E" w:rsidRDefault="00D7502D" w:rsidP="00D7502D">
      <w:pPr>
        <w:pStyle w:val="Heading2"/>
        <w:rPr>
          <w:b w:val="0"/>
          <w:bCs/>
        </w:rPr>
      </w:pPr>
      <w:bookmarkStart w:id="1" w:name="_Hlk66875042"/>
      <w:bookmarkEnd w:id="0"/>
      <w:r>
        <w:t>corporate trainer website</w:t>
      </w:r>
      <w:r>
        <w:rPr>
          <w:b w:val="0"/>
          <w:bCs/>
        </w:rPr>
        <w:t xml:space="preserve"> </w:t>
      </w:r>
      <w:hyperlink r:id="rId16" w:history="1">
        <w:r w:rsidRPr="00B25317">
          <w:rPr>
            <w:rStyle w:val="Hyperlink"/>
            <w:b w:val="0"/>
            <w:bCs/>
            <w:caps w:val="0"/>
          </w:rPr>
          <w:t>www.vscorporatetrainer.com</w:t>
        </w:r>
      </w:hyperlink>
      <w:r>
        <w:rPr>
          <w:b w:val="0"/>
          <w:bCs/>
          <w:caps w:val="0"/>
        </w:rPr>
        <w:t xml:space="preserve"> </w:t>
      </w:r>
    </w:p>
    <w:p w14:paraId="5938CD46" w14:textId="77777777" w:rsidR="00D7502D" w:rsidRPr="00036D28" w:rsidRDefault="00D7502D" w:rsidP="00D7502D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Node.js, NPM, webpack</w:t>
      </w:r>
    </w:p>
    <w:p w14:paraId="7327E386" w14:textId="0A303764" w:rsidR="00D7502D" w:rsidRPr="00036D28" w:rsidRDefault="00D7502D" w:rsidP="00D7502D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brand website for a </w:t>
      </w:r>
      <w:r>
        <w:rPr>
          <w:sz w:val="24"/>
          <w:szCs w:val="24"/>
        </w:rPr>
        <w:t>c</w:t>
      </w:r>
      <w:r w:rsidRPr="00036D28">
        <w:rPr>
          <w:sz w:val="24"/>
          <w:szCs w:val="24"/>
        </w:rPr>
        <w:t xml:space="preserve">orporate </w:t>
      </w:r>
      <w:r>
        <w:rPr>
          <w:sz w:val="24"/>
          <w:szCs w:val="24"/>
        </w:rPr>
        <w:t>t</w:t>
      </w:r>
      <w:r w:rsidRPr="00036D28">
        <w:rPr>
          <w:sz w:val="24"/>
          <w:szCs w:val="24"/>
        </w:rPr>
        <w:t xml:space="preserve">rainer with </w:t>
      </w:r>
      <w:r>
        <w:rPr>
          <w:sz w:val="24"/>
          <w:szCs w:val="24"/>
        </w:rPr>
        <w:t xml:space="preserve">a modal </w:t>
      </w:r>
      <w:r w:rsidRPr="00036D28">
        <w:rPr>
          <w:sz w:val="24"/>
          <w:szCs w:val="24"/>
        </w:rPr>
        <w:t xml:space="preserve">contact form.  Employs SEO and Google Analytics tracking.  </w:t>
      </w:r>
    </w:p>
    <w:p w14:paraId="617FB9C0" w14:textId="03EFE0B5" w:rsidR="00D7502D" w:rsidRPr="0040732E" w:rsidRDefault="00D7502D" w:rsidP="00D7502D">
      <w:pPr>
        <w:pStyle w:val="Heading2"/>
        <w:rPr>
          <w:b w:val="0"/>
          <w:bCs/>
        </w:rPr>
      </w:pPr>
      <w:r>
        <w:t>website for accompany media</w:t>
      </w:r>
      <w:r>
        <w:rPr>
          <w:b w:val="0"/>
          <w:bCs/>
        </w:rPr>
        <w:t xml:space="preserve"> </w:t>
      </w:r>
      <w:hyperlink r:id="rId17" w:history="1">
        <w:r w:rsidR="002C7E90" w:rsidRPr="00665D45">
          <w:rPr>
            <w:rStyle w:val="Hyperlink"/>
            <w:b w:val="0"/>
            <w:bCs/>
            <w:caps w:val="0"/>
          </w:rPr>
          <w:t>www.accompanymedianj.com</w:t>
        </w:r>
      </w:hyperlink>
      <w:r>
        <w:rPr>
          <w:b w:val="0"/>
          <w:bCs/>
          <w:caps w:val="0"/>
        </w:rPr>
        <w:t xml:space="preserve"> </w:t>
      </w:r>
    </w:p>
    <w:p w14:paraId="7C05EC0A" w14:textId="76C9BAB0" w:rsidR="00D7502D" w:rsidRDefault="00D7502D" w:rsidP="00D7502D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JavaScript, </w:t>
      </w:r>
      <w:r>
        <w:rPr>
          <w:sz w:val="24"/>
          <w:szCs w:val="24"/>
        </w:rPr>
        <w:t>jQuery, Bootstrap, CSS grid</w:t>
      </w:r>
    </w:p>
    <w:p w14:paraId="0A3D2E0D" w14:textId="6CAE6B32" w:rsidR="00D7502D" w:rsidRPr="0047558C" w:rsidRDefault="00D7502D" w:rsidP="00D7502D">
      <w:pPr>
        <w:pStyle w:val="ListBullet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Built a website for Accompany Media to showcase their projects and provide a contact form.  Employs animations using JavaScript.  </w:t>
      </w:r>
    </w:p>
    <w:p w14:paraId="718076BB" w14:textId="21C26C37" w:rsidR="0075155B" w:rsidRDefault="0040732E" w:rsidP="0075155B">
      <w:pPr>
        <w:pStyle w:val="Heading2"/>
      </w:pPr>
      <w:r>
        <w:t xml:space="preserve">Website for a college english course </w:t>
      </w:r>
      <w:hyperlink r:id="rId18" w:history="1">
        <w:r w:rsidR="00ED6708" w:rsidRPr="00B25317">
          <w:rPr>
            <w:rStyle w:val="Hyperlink"/>
            <w:b w:val="0"/>
            <w:bCs/>
            <w:caps w:val="0"/>
          </w:rPr>
          <w:t>www.michaels221.sg-host.com</w:t>
        </w:r>
      </w:hyperlink>
      <w:r>
        <w:rPr>
          <w:b w:val="0"/>
          <w:bCs/>
          <w:caps w:val="0"/>
        </w:rPr>
        <w:t xml:space="preserve"> </w:t>
      </w:r>
    </w:p>
    <w:p w14:paraId="438A1130" w14:textId="59C322A4" w:rsidR="006270A9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PHP, JavaScript</w:t>
      </w:r>
      <w:bookmarkEnd w:id="1"/>
      <w:r w:rsidRPr="00036D28">
        <w:rPr>
          <w:sz w:val="24"/>
          <w:szCs w:val="24"/>
        </w:rPr>
        <w:t>, WordPress REST API</w:t>
      </w:r>
    </w:p>
    <w:p w14:paraId="2E14DC79" w14:textId="126654F8" w:rsidR="00152A1B" w:rsidRPr="00036D28" w:rsidRDefault="00152A1B" w:rsidP="00E27BB3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>a website for an English course I taught</w:t>
      </w:r>
      <w:r w:rsidRPr="00036D28">
        <w:rPr>
          <w:sz w:val="24"/>
          <w:szCs w:val="24"/>
        </w:rPr>
        <w:t xml:space="preserve"> to serve as a more </w:t>
      </w:r>
      <w:r w:rsidR="00D7502D">
        <w:rPr>
          <w:sz w:val="24"/>
          <w:szCs w:val="24"/>
        </w:rPr>
        <w:t>attractive</w:t>
      </w:r>
      <w:r w:rsidRPr="00036D28">
        <w:rPr>
          <w:sz w:val="24"/>
          <w:szCs w:val="24"/>
        </w:rPr>
        <w:t xml:space="preserve"> learning management system and to allow students to maintain their own blogs.  </w:t>
      </w:r>
    </w:p>
    <w:p w14:paraId="7729DEB0" w14:textId="3E71FF17" w:rsidR="002A2CBC" w:rsidRDefault="002A2CBC" w:rsidP="002A2CBC">
      <w:pPr>
        <w:pStyle w:val="Heading2"/>
      </w:pPr>
      <w:r>
        <w:t>additional projects &amp; work samples</w:t>
      </w:r>
      <w:r w:rsidR="00ED6708">
        <w:t>:</w:t>
      </w:r>
      <w:r>
        <w:t xml:space="preserve"> </w:t>
      </w:r>
      <w:hyperlink r:id="rId19" w:history="1">
        <w:r w:rsidR="00ED6708" w:rsidRPr="00B25317">
          <w:rPr>
            <w:rStyle w:val="Hyperlink"/>
            <w:b w:val="0"/>
            <w:bCs/>
            <w:caps w:val="0"/>
          </w:rPr>
          <w:t>www.mikestirm2.com/work.html</w:t>
        </w:r>
      </w:hyperlink>
      <w:r>
        <w:rPr>
          <w:b w:val="0"/>
          <w:bCs/>
          <w:caps w:val="0"/>
        </w:rPr>
        <w:t xml:space="preserve"> </w:t>
      </w:r>
    </w:p>
    <w:p w14:paraId="22C2326F" w14:textId="41FABAD8" w:rsidR="00445342" w:rsidRPr="00584A10" w:rsidRDefault="003A3304" w:rsidP="00E27BB3">
      <w:pPr>
        <w:pStyle w:val="Heading1"/>
        <w:spacing w:before="240"/>
        <w:rPr>
          <w:rFonts w:asciiTheme="minorHAnsi" w:eastAsiaTheme="minorHAnsi" w:hAnsiTheme="minorHAnsi" w:cstheme="minorBidi"/>
          <w:color w:val="2D599A"/>
          <w:sz w:val="22"/>
          <w:szCs w:val="22"/>
        </w:rPr>
      </w:pPr>
      <w:r>
        <w:rPr>
          <w:color w:val="2D599A"/>
        </w:rPr>
        <w:t>EDUCATION</w:t>
      </w:r>
      <w:r w:rsidR="00036D28">
        <w:rPr>
          <w:color w:val="2D599A"/>
        </w:rPr>
        <w:t xml:space="preserve"> &amp; CERTIFICATIONS</w:t>
      </w:r>
    </w:p>
    <w:p w14:paraId="1BA78819" w14:textId="423AE516" w:rsidR="0088235B" w:rsidRDefault="0088235B" w:rsidP="0088235B">
      <w:pPr>
        <w:pStyle w:val="Heading2"/>
        <w:numPr>
          <w:ilvl w:val="0"/>
          <w:numId w:val="28"/>
        </w:numPr>
      </w:pPr>
      <w:bookmarkStart w:id="2" w:name="_Hlk66875414"/>
      <w:bookmarkStart w:id="3" w:name="_Hlk66875268"/>
      <w:r>
        <w:t>bachelor of arts in english </w:t>
      </w:r>
      <w:r w:rsidRPr="00036D28">
        <w:rPr>
          <w:b w:val="0"/>
          <w:bCs/>
        </w:rPr>
        <w:t>| </w:t>
      </w:r>
      <w:r>
        <w:rPr>
          <w:b w:val="0"/>
          <w:bCs/>
        </w:rPr>
        <w:t>may 2009</w:t>
      </w:r>
      <w:r w:rsidRPr="00036D28">
        <w:rPr>
          <w:b w:val="0"/>
          <w:bCs/>
        </w:rPr>
        <w:t> | </w:t>
      </w:r>
      <w:r>
        <w:rPr>
          <w:b w:val="0"/>
          <w:bCs/>
        </w:rPr>
        <w:t>saint joseph’s university</w:t>
      </w:r>
    </w:p>
    <w:p w14:paraId="4BF0CDB9" w14:textId="129B63D1" w:rsidR="0088235B" w:rsidRDefault="0088235B" w:rsidP="0088235B">
      <w:pPr>
        <w:pStyle w:val="Heading2"/>
        <w:numPr>
          <w:ilvl w:val="0"/>
          <w:numId w:val="28"/>
        </w:numPr>
      </w:pPr>
      <w:r>
        <w:t>master of arts in english </w:t>
      </w:r>
      <w:r w:rsidRPr="00036D28">
        <w:rPr>
          <w:b w:val="0"/>
          <w:bCs/>
        </w:rPr>
        <w:t>| </w:t>
      </w:r>
      <w:r>
        <w:rPr>
          <w:b w:val="0"/>
          <w:bCs/>
        </w:rPr>
        <w:t>january 2012</w:t>
      </w:r>
      <w:r w:rsidRPr="00036D28">
        <w:rPr>
          <w:b w:val="0"/>
          <w:bCs/>
        </w:rPr>
        <w:t> | rutgers university</w:t>
      </w:r>
    </w:p>
    <w:p w14:paraId="1097D95C" w14:textId="68735927" w:rsidR="00036D28" w:rsidRDefault="00036D28" w:rsidP="0088235B">
      <w:pPr>
        <w:pStyle w:val="Heading2"/>
        <w:numPr>
          <w:ilvl w:val="0"/>
          <w:numId w:val="28"/>
        </w:numPr>
      </w:pPr>
      <w:r>
        <w:t>master of information </w:t>
      </w:r>
      <w:r w:rsidRPr="00036D28">
        <w:rPr>
          <w:b w:val="0"/>
          <w:bCs/>
        </w:rPr>
        <w:t>| october 2018 | rutgers university</w:t>
      </w:r>
      <w:bookmarkEnd w:id="2"/>
    </w:p>
    <w:p w14:paraId="671E0FC4" w14:textId="2492D00E" w:rsidR="00036D28" w:rsidRDefault="00036D28" w:rsidP="0088235B">
      <w:pPr>
        <w:pStyle w:val="Heading2"/>
        <w:numPr>
          <w:ilvl w:val="0"/>
          <w:numId w:val="28"/>
        </w:numPr>
      </w:pPr>
      <w:r>
        <w:t>GOOGLE ANALYTICS INDIVIDUAL QUALIFICATION </w:t>
      </w:r>
      <w:r w:rsidRPr="00036D28">
        <w:rPr>
          <w:b w:val="0"/>
          <w:bCs/>
        </w:rPr>
        <w:t>| </w:t>
      </w:r>
      <w:r>
        <w:rPr>
          <w:b w:val="0"/>
          <w:bCs/>
        </w:rPr>
        <w:t>FEBRUARY 2021</w:t>
      </w:r>
      <w:r w:rsidRPr="00036D28">
        <w:rPr>
          <w:b w:val="0"/>
          <w:bCs/>
        </w:rPr>
        <w:t> | </w:t>
      </w:r>
      <w:r>
        <w:rPr>
          <w:b w:val="0"/>
          <w:bCs/>
        </w:rPr>
        <w:t>GOOGLE</w:t>
      </w:r>
      <w:r w:rsidR="00ED6708">
        <w:t xml:space="preserve"> </w:t>
      </w:r>
    </w:p>
    <w:bookmarkEnd w:id="3"/>
    <w:p w14:paraId="2866C881" w14:textId="77777777" w:rsidR="008D1514" w:rsidRPr="0088235B" w:rsidRDefault="008D1514" w:rsidP="0088235B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88235B">
        <w:rPr>
          <w:b/>
          <w:bCs/>
          <w:sz w:val="24"/>
          <w:szCs w:val="24"/>
        </w:rPr>
        <w:t>UX ACADEMY FOUNDATIONS</w:t>
      </w:r>
      <w:r w:rsidRPr="0088235B">
        <w:rPr>
          <w:sz w:val="24"/>
          <w:szCs w:val="24"/>
        </w:rPr>
        <w:t xml:space="preserve"> | IN PROGRESS | DESIGNLAB</w:t>
      </w:r>
    </w:p>
    <w:p w14:paraId="0A8AC93B" w14:textId="5E66C5C7" w:rsidR="008D1514" w:rsidRPr="0088235B" w:rsidRDefault="008D1514" w:rsidP="0088235B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88235B">
        <w:rPr>
          <w:b/>
          <w:bCs/>
          <w:sz w:val="24"/>
          <w:szCs w:val="24"/>
        </w:rPr>
        <w:t>RESPONSIVE WEB DESIGN CERTIFICATION</w:t>
      </w:r>
      <w:r w:rsidRPr="0088235B">
        <w:rPr>
          <w:sz w:val="24"/>
          <w:szCs w:val="24"/>
        </w:rPr>
        <w:t xml:space="preserve"> | IN PROGRESS | FREECODECAMP</w:t>
      </w:r>
    </w:p>
    <w:sectPr w:rsidR="008D1514" w:rsidRPr="0088235B" w:rsidSect="00036D28">
      <w:footerReference w:type="default" r:id="rId20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B5178" w14:textId="77777777" w:rsidR="007F774A" w:rsidRDefault="007F774A">
      <w:pPr>
        <w:spacing w:after="0"/>
      </w:pPr>
      <w:r>
        <w:separator/>
      </w:r>
    </w:p>
  </w:endnote>
  <w:endnote w:type="continuationSeparator" w:id="0">
    <w:p w14:paraId="6FFBCE70" w14:textId="77777777" w:rsidR="007F774A" w:rsidRDefault="007F77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0243D" w14:textId="77777777" w:rsidR="007F774A" w:rsidRDefault="007F774A">
      <w:pPr>
        <w:spacing w:after="0"/>
      </w:pPr>
      <w:r>
        <w:separator/>
      </w:r>
    </w:p>
  </w:footnote>
  <w:footnote w:type="continuationSeparator" w:id="0">
    <w:p w14:paraId="13588721" w14:textId="77777777" w:rsidR="007F774A" w:rsidRDefault="007F77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8A3F2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DE2232"/>
    <w:multiLevelType w:val="hybridMultilevel"/>
    <w:tmpl w:val="2C3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3"/>
  </w:num>
  <w:num w:numId="17">
    <w:abstractNumId w:val="17"/>
  </w:num>
  <w:num w:numId="18">
    <w:abstractNumId w:val="10"/>
  </w:num>
  <w:num w:numId="19">
    <w:abstractNumId w:val="24"/>
  </w:num>
  <w:num w:numId="20">
    <w:abstractNumId w:val="20"/>
  </w:num>
  <w:num w:numId="21">
    <w:abstractNumId w:val="11"/>
  </w:num>
  <w:num w:numId="22">
    <w:abstractNumId w:val="16"/>
  </w:num>
  <w:num w:numId="23">
    <w:abstractNumId w:val="23"/>
  </w:num>
  <w:num w:numId="24">
    <w:abstractNumId w:val="12"/>
  </w:num>
  <w:num w:numId="25">
    <w:abstractNumId w:val="14"/>
  </w:num>
  <w:num w:numId="26">
    <w:abstractNumId w:val="22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1582B"/>
    <w:rsid w:val="00025907"/>
    <w:rsid w:val="00036D28"/>
    <w:rsid w:val="0007149E"/>
    <w:rsid w:val="00082E6D"/>
    <w:rsid w:val="000861DA"/>
    <w:rsid w:val="000A4F59"/>
    <w:rsid w:val="000B7061"/>
    <w:rsid w:val="000F6F53"/>
    <w:rsid w:val="00137193"/>
    <w:rsid w:val="00141A4C"/>
    <w:rsid w:val="00152A1B"/>
    <w:rsid w:val="00162DCB"/>
    <w:rsid w:val="00193062"/>
    <w:rsid w:val="001B29CF"/>
    <w:rsid w:val="00232312"/>
    <w:rsid w:val="0028220F"/>
    <w:rsid w:val="0029269F"/>
    <w:rsid w:val="002A2CBC"/>
    <w:rsid w:val="002C7E90"/>
    <w:rsid w:val="002D77E3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4D3C63"/>
    <w:rsid w:val="00520E64"/>
    <w:rsid w:val="00557E35"/>
    <w:rsid w:val="00584A10"/>
    <w:rsid w:val="00584EB7"/>
    <w:rsid w:val="005C4F47"/>
    <w:rsid w:val="005C6341"/>
    <w:rsid w:val="006111D5"/>
    <w:rsid w:val="00617B26"/>
    <w:rsid w:val="006270A9"/>
    <w:rsid w:val="00675956"/>
    <w:rsid w:val="00676587"/>
    <w:rsid w:val="00681034"/>
    <w:rsid w:val="00686609"/>
    <w:rsid w:val="006918D7"/>
    <w:rsid w:val="006D5B42"/>
    <w:rsid w:val="00705944"/>
    <w:rsid w:val="00706247"/>
    <w:rsid w:val="00741202"/>
    <w:rsid w:val="0075155B"/>
    <w:rsid w:val="00787CAF"/>
    <w:rsid w:val="007A6290"/>
    <w:rsid w:val="007F774A"/>
    <w:rsid w:val="00816216"/>
    <w:rsid w:val="00834D92"/>
    <w:rsid w:val="0087734B"/>
    <w:rsid w:val="0088235B"/>
    <w:rsid w:val="008D1514"/>
    <w:rsid w:val="00930B3F"/>
    <w:rsid w:val="009B7B39"/>
    <w:rsid w:val="009C4DED"/>
    <w:rsid w:val="009D5933"/>
    <w:rsid w:val="009F2555"/>
    <w:rsid w:val="00A3311A"/>
    <w:rsid w:val="00A35217"/>
    <w:rsid w:val="00AB1A88"/>
    <w:rsid w:val="00B9624E"/>
    <w:rsid w:val="00BD768D"/>
    <w:rsid w:val="00C45237"/>
    <w:rsid w:val="00C61F8E"/>
    <w:rsid w:val="00CD4DDB"/>
    <w:rsid w:val="00D36641"/>
    <w:rsid w:val="00D7502D"/>
    <w:rsid w:val="00DA614C"/>
    <w:rsid w:val="00DB77AB"/>
    <w:rsid w:val="00E27BB3"/>
    <w:rsid w:val="00E83E4B"/>
    <w:rsid w:val="00EC3D9F"/>
    <w:rsid w:val="00ED2268"/>
    <w:rsid w:val="00ED6708"/>
    <w:rsid w:val="00EE42A8"/>
    <w:rsid w:val="00F52D1C"/>
    <w:rsid w:val="00F53A4F"/>
    <w:rsid w:val="00F61733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hub.com/PhillyMike20" TargetMode="External"/><Relationship Id="rId18" Type="http://schemas.openxmlformats.org/officeDocument/2006/relationships/hyperlink" Target="http://www.michaels221.sg-host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mikestirm2.com" TargetMode="External"/><Relationship Id="rId17" Type="http://schemas.openxmlformats.org/officeDocument/2006/relationships/hyperlink" Target="http://www.accompanymedianj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scorporatetrainer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ikestirm2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mikestirm2.com/work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ike-stirm-ii-a0934146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2021-04-12T19:02:00Z</dcterms:created>
  <dcterms:modified xsi:type="dcterms:W3CDTF">2021-04-13T15:39:00Z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