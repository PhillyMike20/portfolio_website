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4DB" w14:textId="1A6DDFDF" w:rsidR="00816216" w:rsidRPr="001A4274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  <w:sz w:val="48"/>
          <w:szCs w:val="48"/>
        </w:rPr>
      </w:pPr>
      <w:r w:rsidRPr="001A4274">
        <w:rPr>
          <w:color w:val="2D599A"/>
          <w:sz w:val="48"/>
          <w:szCs w:val="48"/>
        </w:rPr>
        <w:t>MIKE STIRM II</w:t>
      </w:r>
    </w:p>
    <w:p w14:paraId="081B17EE" w14:textId="06267371" w:rsidR="00584A10" w:rsidRPr="00236774" w:rsidRDefault="00584A10" w:rsidP="00F53A4F">
      <w:pPr>
        <w:spacing w:after="0"/>
        <w:jc w:val="center"/>
        <w:rPr>
          <w:color w:val="2D599A"/>
          <w:sz w:val="24"/>
          <w:szCs w:val="24"/>
        </w:rPr>
      </w:pPr>
      <w:r w:rsidRPr="00236774">
        <w:rPr>
          <w:sz w:val="24"/>
          <w:szCs w:val="24"/>
        </w:rPr>
        <w:t>Philadelphia, PA</w:t>
      </w:r>
      <w:r w:rsidR="00ED6708" w:rsidRPr="00236774">
        <w:rPr>
          <w:sz w:val="24"/>
          <w:szCs w:val="24"/>
        </w:rPr>
        <w:t xml:space="preserve"> </w:t>
      </w:r>
      <w:r w:rsidR="00141A4C" w:rsidRPr="00236774">
        <w:rPr>
          <w:sz w:val="24"/>
          <w:szCs w:val="24"/>
        </w:rPr>
        <w:t>| </w:t>
      </w:r>
      <w:r w:rsidR="00EE42A8" w:rsidRPr="00236774">
        <w:rPr>
          <w:sz w:val="24"/>
          <w:szCs w:val="24"/>
        </w:rPr>
        <w:t>(</w:t>
      </w:r>
      <w:r w:rsidRPr="00236774">
        <w:rPr>
          <w:sz w:val="24"/>
          <w:szCs w:val="24"/>
        </w:rPr>
        <w:t>609</w:t>
      </w:r>
      <w:r w:rsidR="00EE42A8" w:rsidRPr="00236774">
        <w:rPr>
          <w:sz w:val="24"/>
          <w:szCs w:val="24"/>
        </w:rPr>
        <w:t xml:space="preserve">) </w:t>
      </w:r>
      <w:r w:rsidRPr="00236774">
        <w:rPr>
          <w:sz w:val="24"/>
          <w:szCs w:val="24"/>
        </w:rPr>
        <w:t>335-8408</w:t>
      </w:r>
      <w:r w:rsidR="00141A4C" w:rsidRPr="00236774">
        <w:rPr>
          <w:sz w:val="24"/>
          <w:szCs w:val="24"/>
        </w:rPr>
        <w:t> | </w:t>
      </w:r>
      <w:hyperlink r:id="rId11" w:history="1">
        <w:r w:rsidRPr="00236774">
          <w:rPr>
            <w:rStyle w:val="Hyperlink"/>
            <w:color w:val="404040" w:themeColor="text1" w:themeTint="BF"/>
            <w:sz w:val="24"/>
            <w:szCs w:val="24"/>
          </w:rPr>
          <w:t>mstirmii@gmail.com</w:t>
        </w:r>
      </w:hyperlink>
    </w:p>
    <w:p w14:paraId="5D86BE88" w14:textId="0BC8B031" w:rsidR="00141A4C" w:rsidRPr="001A4274" w:rsidRDefault="00D45C19" w:rsidP="00F53A4F">
      <w:pPr>
        <w:jc w:val="center"/>
        <w:rPr>
          <w:color w:val="auto"/>
          <w:sz w:val="24"/>
          <w:szCs w:val="24"/>
        </w:rPr>
      </w:pPr>
      <w:hyperlink r:id="rId12" w:history="1">
        <w:r w:rsidR="00036D28" w:rsidRPr="001A4274">
          <w:rPr>
            <w:rStyle w:val="Hyperlink"/>
            <w:sz w:val="24"/>
            <w:szCs w:val="24"/>
          </w:rPr>
          <w:t>www.linkedin.com/in/mike-stirm-ii-a0934146</w:t>
        </w:r>
      </w:hyperlink>
      <w:r w:rsidR="00036D28" w:rsidRPr="001A4274">
        <w:rPr>
          <w:color w:val="2D599A"/>
          <w:sz w:val="24"/>
          <w:szCs w:val="24"/>
        </w:rPr>
        <w:t xml:space="preserve"> </w:t>
      </w:r>
      <w:r w:rsidR="00236774" w:rsidRPr="001A4274">
        <w:rPr>
          <w:color w:val="auto"/>
          <w:sz w:val="24"/>
          <w:szCs w:val="24"/>
        </w:rPr>
        <w:t>|</w:t>
      </w:r>
      <w:r w:rsidR="00236774">
        <w:rPr>
          <w:color w:val="2D599A"/>
          <w:sz w:val="24"/>
          <w:szCs w:val="24"/>
        </w:rPr>
        <w:t xml:space="preserve"> </w:t>
      </w:r>
      <w:hyperlink r:id="rId13" w:history="1">
        <w:r w:rsidR="00236774" w:rsidRPr="00D706C6">
          <w:rPr>
            <w:rStyle w:val="Hyperlink"/>
            <w:sz w:val="24"/>
            <w:szCs w:val="24"/>
          </w:rPr>
          <w:t>Mikestirm2.com</w:t>
        </w:r>
      </w:hyperlink>
      <w:r w:rsidR="00236774" w:rsidRPr="001A4274">
        <w:rPr>
          <w:color w:val="2D599A"/>
          <w:sz w:val="24"/>
          <w:szCs w:val="24"/>
        </w:rPr>
        <w:t xml:space="preserve">  </w:t>
      </w:r>
      <w:r w:rsidR="00236774" w:rsidRPr="001A4274">
        <w:rPr>
          <w:sz w:val="24"/>
          <w:szCs w:val="24"/>
        </w:rPr>
        <w:t xml:space="preserve">| </w:t>
      </w:r>
      <w:hyperlink r:id="rId14" w:history="1">
        <w:r w:rsidR="00236774" w:rsidRPr="00D706C6">
          <w:rPr>
            <w:rStyle w:val="Hyperlink"/>
            <w:sz w:val="24"/>
            <w:szCs w:val="24"/>
          </w:rPr>
          <w:t>Github.com/PhillyMike20</w:t>
        </w:r>
      </w:hyperlink>
      <w:r w:rsidR="00236774" w:rsidRPr="001A4274">
        <w:rPr>
          <w:color w:val="2D599A"/>
          <w:sz w:val="24"/>
          <w:szCs w:val="24"/>
        </w:rPr>
        <w:t xml:space="preserve"> </w:t>
      </w:r>
    </w:p>
    <w:p w14:paraId="68BF1A17" w14:textId="6CDE7AA0" w:rsidR="005C6341" w:rsidRPr="00DA0DF6" w:rsidRDefault="00812C40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QUALIFICATION HIGHLIGHTS</w:t>
      </w:r>
    </w:p>
    <w:p w14:paraId="6000BE56" w14:textId="5950172F" w:rsidR="00DA0DF6" w:rsidRPr="00DA0DF6" w:rsidRDefault="00531ABE" w:rsidP="00DA0DF6">
      <w:pPr>
        <w:pStyle w:val="ListBullet"/>
        <w:numPr>
          <w:ilvl w:val="0"/>
          <w:numId w:val="0"/>
        </w:numPr>
        <w:ind w:left="216" w:hanging="216"/>
        <w:jc w:val="center"/>
      </w:pPr>
      <w:r w:rsidRPr="00DA0DF6">
        <w:t>Broad experience creating</w:t>
      </w:r>
      <w:r w:rsidR="00DA0DF6" w:rsidRPr="00DA0DF6">
        <w:t xml:space="preserve"> </w:t>
      </w:r>
      <w:r w:rsidRPr="00DA0DF6">
        <w:t>standout designs from websites and social media A</w:t>
      </w:r>
      <w:r w:rsidR="00DA0DF6" w:rsidRPr="00DA0DF6">
        <w:t>d</w:t>
      </w:r>
      <w:r w:rsidRPr="00DA0DF6">
        <w:t>s</w:t>
      </w:r>
      <w:r w:rsidR="00695FD7">
        <w:t xml:space="preserve"> to physical displays and exhibits</w:t>
      </w:r>
      <w:r w:rsidR="00DA0DF6" w:rsidRPr="00DA0DF6">
        <w:t>.</w:t>
      </w:r>
    </w:p>
    <w:p w14:paraId="24EEC78A" w14:textId="2C18A81F" w:rsidR="00531ABE" w:rsidRPr="00DA0DF6" w:rsidRDefault="00DA0DF6" w:rsidP="00DA0DF6">
      <w:pPr>
        <w:pStyle w:val="ListBullet"/>
        <w:numPr>
          <w:ilvl w:val="0"/>
          <w:numId w:val="0"/>
        </w:numPr>
        <w:jc w:val="center"/>
      </w:pPr>
      <w:r w:rsidRPr="00DA0DF6">
        <w:t>Master of Information (IT-focused Library and Information Science Degree)</w:t>
      </w:r>
      <w:r w:rsidR="00695FD7">
        <w:t xml:space="preserve"> from Rutgers University</w:t>
      </w:r>
      <w:r w:rsidRPr="00DA0DF6">
        <w:t>.</w:t>
      </w:r>
      <w:r w:rsidRPr="00DA0DF6">
        <w:t xml:space="preserve">  </w:t>
      </w:r>
      <w:r w:rsidR="00814072" w:rsidRPr="00DA0DF6">
        <w:t>Professional Scrum Master</w:t>
      </w:r>
      <w:r w:rsidRPr="00DA0DF6">
        <w:t xml:space="preserve"> </w:t>
      </w:r>
      <w:r w:rsidR="00814072" w:rsidRPr="00DA0DF6">
        <w:t>Level 1</w:t>
      </w:r>
      <w:r w:rsidRPr="00DA0DF6">
        <w:t xml:space="preserve">.  </w:t>
      </w:r>
      <w:r w:rsidR="00531ABE" w:rsidRPr="00DA0DF6">
        <w:t xml:space="preserve">Google Analytics </w:t>
      </w:r>
      <w:r w:rsidR="00814072" w:rsidRPr="00DA0DF6">
        <w:t>Certified</w:t>
      </w:r>
      <w:r w:rsidRPr="00DA0DF6">
        <w:t>.</w:t>
      </w:r>
    </w:p>
    <w:p w14:paraId="561FA18D" w14:textId="016FDDD2" w:rsidR="0075155B" w:rsidRPr="00DA0DF6" w:rsidRDefault="00597987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WORK EXPERIENCE</w:t>
      </w:r>
    </w:p>
    <w:p w14:paraId="16857B83" w14:textId="250EBB66" w:rsidR="0075155B" w:rsidRPr="00DA0DF6" w:rsidRDefault="00814072" w:rsidP="0075155B">
      <w:pPr>
        <w:pStyle w:val="Heading2"/>
        <w:rPr>
          <w:b w:val="0"/>
          <w:bCs/>
          <w:caps w:val="0"/>
          <w:sz w:val="22"/>
          <w:szCs w:val="22"/>
        </w:rPr>
      </w:pPr>
      <w:bookmarkStart w:id="0" w:name="_Hlk66874101"/>
      <w:r w:rsidRPr="00DA0DF6">
        <w:rPr>
          <w:sz w:val="22"/>
          <w:szCs w:val="22"/>
        </w:rPr>
        <w:t xml:space="preserve">ADJUNCT PROFESSOR </w:t>
      </w:r>
      <w:r w:rsidRPr="00DA0DF6">
        <w:rPr>
          <w:b w:val="0"/>
          <w:bCs/>
          <w:caps w:val="0"/>
          <w:sz w:val="22"/>
          <w:szCs w:val="22"/>
        </w:rPr>
        <w:t>Saint Joseph’s University, Aug ‘19-Dec ‘20</w:t>
      </w:r>
    </w:p>
    <w:p w14:paraId="597B7D3D" w14:textId="20F76780" w:rsidR="00F86AA5" w:rsidRPr="00DA0DF6" w:rsidRDefault="00814072" w:rsidP="00E27BB3">
      <w:pPr>
        <w:pStyle w:val="ListBullet"/>
        <w:spacing w:after="120"/>
      </w:pPr>
      <w:r w:rsidRPr="00DA0DF6">
        <w:t>Designed and coded a course website to provide my students with a welcoming learning platform and online community via blogs.</w:t>
      </w:r>
    </w:p>
    <w:p w14:paraId="4E4A69F9" w14:textId="0CE96EB7" w:rsidR="00DA0DF6" w:rsidRPr="00DA0DF6" w:rsidRDefault="00DA0DF6" w:rsidP="00DA0DF6">
      <w:pPr>
        <w:pStyle w:val="ListBullet"/>
      </w:pPr>
      <w:r w:rsidRPr="00DA0DF6">
        <w:t>Taught first-year English Composition classes.</w:t>
      </w:r>
    </w:p>
    <w:p w14:paraId="28BC41E6" w14:textId="0D85AC41" w:rsidR="00D7502D" w:rsidRPr="00DA0DF6" w:rsidRDefault="00814072" w:rsidP="00D7502D">
      <w:pPr>
        <w:pStyle w:val="Heading2"/>
        <w:rPr>
          <w:b w:val="0"/>
          <w:bCs/>
          <w:caps w:val="0"/>
          <w:sz w:val="22"/>
          <w:szCs w:val="22"/>
        </w:rPr>
      </w:pPr>
      <w:bookmarkStart w:id="1" w:name="_Hlk66875042"/>
      <w:bookmarkEnd w:id="0"/>
      <w:r w:rsidRPr="00DA0DF6">
        <w:rPr>
          <w:sz w:val="22"/>
          <w:szCs w:val="22"/>
        </w:rPr>
        <w:t xml:space="preserve">outreach assistant </w:t>
      </w:r>
      <w:r w:rsidRPr="00DA0DF6">
        <w:rPr>
          <w:b w:val="0"/>
          <w:bCs/>
          <w:caps w:val="0"/>
          <w:sz w:val="22"/>
          <w:szCs w:val="22"/>
        </w:rPr>
        <w:t>Cape May County Library, Aug ’17-Feb ‘18</w:t>
      </w:r>
    </w:p>
    <w:p w14:paraId="5938CD46" w14:textId="0E7DE1B9" w:rsidR="00D7502D" w:rsidRPr="00DA0DF6" w:rsidRDefault="00064304" w:rsidP="00D7502D">
      <w:pPr>
        <w:pStyle w:val="ListBullet"/>
      </w:pPr>
      <w:r w:rsidRPr="00DA0DF6">
        <w:t>Designed a prototype library newsletter and used feedback from managers to iterate on design</w:t>
      </w:r>
      <w:r w:rsidR="00800018" w:rsidRPr="00DA0DF6">
        <w:t>s</w:t>
      </w:r>
      <w:r w:rsidRPr="00DA0DF6">
        <w:t xml:space="preserve">. </w:t>
      </w:r>
    </w:p>
    <w:p w14:paraId="7327E386" w14:textId="35E86075" w:rsidR="00D7502D" w:rsidRPr="00DA0DF6" w:rsidRDefault="00064304" w:rsidP="00D7502D">
      <w:pPr>
        <w:pStyle w:val="ListBullet"/>
        <w:spacing w:after="120"/>
      </w:pPr>
      <w:r w:rsidRPr="00DA0DF6">
        <w:t xml:space="preserve">Designed branded ADs for the library’s social media channels </w:t>
      </w:r>
      <w:r w:rsidR="00800018" w:rsidRPr="00DA0DF6">
        <w:t>promoting</w:t>
      </w:r>
      <w:r w:rsidRPr="00DA0DF6">
        <w:t xml:space="preserve"> </w:t>
      </w:r>
      <w:r w:rsidR="00800018" w:rsidRPr="00DA0DF6">
        <w:t xml:space="preserve">databases and other </w:t>
      </w:r>
      <w:r w:rsidR="001F41AE" w:rsidRPr="00DA0DF6">
        <w:t>services.</w:t>
      </w:r>
      <w:r w:rsidRPr="00DA0DF6">
        <w:t xml:space="preserve"> </w:t>
      </w:r>
    </w:p>
    <w:p w14:paraId="64420C62" w14:textId="71CF34CE" w:rsidR="00064304" w:rsidRPr="00DA0DF6" w:rsidRDefault="001F41AE" w:rsidP="00D7502D">
      <w:pPr>
        <w:pStyle w:val="ListBullet"/>
        <w:spacing w:after="120"/>
      </w:pPr>
      <w:r w:rsidRPr="00DA0DF6">
        <w:t xml:space="preserve">Designed flyers, bookmarks, and PowerPoint presentations highlighting services </w:t>
      </w:r>
      <w:r w:rsidR="00800018" w:rsidRPr="00DA0DF6">
        <w:t>for</w:t>
      </w:r>
      <w:r w:rsidRPr="00DA0DF6">
        <w:t xml:space="preserve"> specific groups.  </w:t>
      </w:r>
    </w:p>
    <w:p w14:paraId="6A293769" w14:textId="78C21360" w:rsidR="001F41AE" w:rsidRPr="00DA0DF6" w:rsidRDefault="001F41AE" w:rsidP="00D7502D">
      <w:pPr>
        <w:pStyle w:val="ListBullet"/>
        <w:spacing w:after="120"/>
      </w:pPr>
      <w:r w:rsidRPr="00DA0DF6">
        <w:t>Conducted extensive research on libraries’ use of YouTube and then produced two videos promoting</w:t>
      </w:r>
      <w:r w:rsidR="00800018" w:rsidRPr="00DA0DF6">
        <w:t xml:space="preserve"> </w:t>
      </w:r>
      <w:r w:rsidRPr="00DA0DF6">
        <w:t xml:space="preserve">Virtual Reality events </w:t>
      </w:r>
      <w:r w:rsidR="00800018" w:rsidRPr="00DA0DF6">
        <w:t xml:space="preserve">at the library </w:t>
      </w:r>
      <w:r w:rsidRPr="00DA0DF6">
        <w:t xml:space="preserve">and local black history stories.  </w:t>
      </w:r>
    </w:p>
    <w:p w14:paraId="617FB9C0" w14:textId="3D192CAE" w:rsidR="00D7502D" w:rsidRPr="00DA0DF6" w:rsidRDefault="001F41AE" w:rsidP="00D7502D">
      <w:pPr>
        <w:pStyle w:val="Heading2"/>
        <w:rPr>
          <w:b w:val="0"/>
          <w:bCs/>
          <w:caps w:val="0"/>
          <w:sz w:val="22"/>
          <w:szCs w:val="22"/>
        </w:rPr>
      </w:pPr>
      <w:r w:rsidRPr="00DA0DF6">
        <w:rPr>
          <w:sz w:val="22"/>
          <w:szCs w:val="22"/>
        </w:rPr>
        <w:t xml:space="preserve">library associate </w:t>
      </w:r>
      <w:r w:rsidRPr="00DA0DF6">
        <w:rPr>
          <w:b w:val="0"/>
          <w:bCs/>
          <w:caps w:val="0"/>
          <w:sz w:val="22"/>
          <w:szCs w:val="22"/>
        </w:rPr>
        <w:t>Atlantic County Library System, Feb ’13-Aug ‘17</w:t>
      </w:r>
    </w:p>
    <w:p w14:paraId="0A3D2E0D" w14:textId="261E6720" w:rsidR="00D7502D" w:rsidRPr="00DA0DF6" w:rsidRDefault="005665F8" w:rsidP="001A4274">
      <w:pPr>
        <w:pStyle w:val="ListBullet"/>
      </w:pPr>
      <w:r w:rsidRPr="00DA0DF6">
        <w:t xml:space="preserve">Designed </w:t>
      </w:r>
      <w:r w:rsidR="00645FB3" w:rsidRPr="00DA0DF6">
        <w:t xml:space="preserve">engaging </w:t>
      </w:r>
      <w:r w:rsidRPr="00DA0DF6">
        <w:t xml:space="preserve">displays </w:t>
      </w:r>
      <w:r w:rsidR="00645FB3" w:rsidRPr="00DA0DF6">
        <w:t>showcas</w:t>
      </w:r>
      <w:r w:rsidR="00800018" w:rsidRPr="00DA0DF6">
        <w:t>ing</w:t>
      </w:r>
      <w:r w:rsidRPr="00DA0DF6">
        <w:t xml:space="preserve"> library materials</w:t>
      </w:r>
      <w:r w:rsidR="00800018" w:rsidRPr="00DA0DF6">
        <w:t xml:space="preserve"> </w:t>
      </w:r>
      <w:r w:rsidRPr="00DA0DF6">
        <w:t>and promot</w:t>
      </w:r>
      <w:r w:rsidR="00800018" w:rsidRPr="00DA0DF6">
        <w:t>ing</w:t>
      </w:r>
      <w:r w:rsidR="004B006D" w:rsidRPr="00DA0DF6">
        <w:t xml:space="preserve"> </w:t>
      </w:r>
      <w:r w:rsidR="00F81C62" w:rsidRPr="00DA0DF6">
        <w:t>programs.</w:t>
      </w:r>
      <w:r w:rsidRPr="00DA0DF6">
        <w:t xml:space="preserve">  </w:t>
      </w:r>
    </w:p>
    <w:p w14:paraId="12EB76C9" w14:textId="2424DD33" w:rsidR="00645FB3" w:rsidRPr="00DA0DF6" w:rsidRDefault="004B006D" w:rsidP="001A4274">
      <w:pPr>
        <w:pStyle w:val="ListBullet"/>
      </w:pPr>
      <w:r w:rsidRPr="00DA0DF6">
        <w:t>Designed a grant-funded exhibit called “Roadways of Tomorrow” that told the story of the Garden State Parkway</w:t>
      </w:r>
      <w:r w:rsidR="00800018" w:rsidRPr="00DA0DF6">
        <w:t xml:space="preserve"> visually</w:t>
      </w:r>
      <w:r w:rsidRPr="00DA0DF6">
        <w:t>.</w:t>
      </w:r>
    </w:p>
    <w:p w14:paraId="75C0F2FF" w14:textId="03683F08" w:rsidR="004B006D" w:rsidRPr="00DA0DF6" w:rsidRDefault="004B006D" w:rsidP="001A4274">
      <w:pPr>
        <w:pStyle w:val="ListBullet"/>
      </w:pPr>
      <w:r w:rsidRPr="00DA0DF6">
        <w:t xml:space="preserve">Wrote promotional copy and book reviews for the library’s </w:t>
      </w:r>
      <w:proofErr w:type="spellStart"/>
      <w:r w:rsidRPr="00DA0DF6">
        <w:t>eNewsletter</w:t>
      </w:r>
      <w:proofErr w:type="spellEnd"/>
      <w:r w:rsidRPr="00DA0DF6">
        <w:t>.</w:t>
      </w:r>
    </w:p>
    <w:p w14:paraId="214721B1" w14:textId="77777777" w:rsidR="00DA0DF6" w:rsidRPr="00DA0DF6" w:rsidRDefault="00DA0DF6" w:rsidP="00DA0DF6">
      <w:pPr>
        <w:pStyle w:val="ListBullet"/>
      </w:pPr>
      <w:r w:rsidRPr="00DA0DF6">
        <w:t>Headed a team of Librarians responsible for developing and implementing system-wide programs.</w:t>
      </w:r>
    </w:p>
    <w:p w14:paraId="5146B97F" w14:textId="799DCDEA" w:rsidR="00DA0DF6" w:rsidRPr="00DA0DF6" w:rsidRDefault="00DA0DF6" w:rsidP="00695FD7">
      <w:pPr>
        <w:pStyle w:val="ListBullet"/>
        <w:spacing w:after="120"/>
      </w:pPr>
      <w:r w:rsidRPr="00DA0DF6">
        <w:t>Conducted user research via surveys at library programs and used feedback to plan future programs.</w:t>
      </w:r>
    </w:p>
    <w:p w14:paraId="438A1130" w14:textId="3DBF7CFF" w:rsidR="006270A9" w:rsidRPr="00DA0DF6" w:rsidRDefault="001F41AE" w:rsidP="00DA0DF6">
      <w:pPr>
        <w:pStyle w:val="Heading2"/>
        <w:rPr>
          <w:b w:val="0"/>
          <w:bCs/>
          <w:caps w:val="0"/>
          <w:sz w:val="22"/>
          <w:szCs w:val="22"/>
        </w:rPr>
      </w:pPr>
      <w:bookmarkStart w:id="2" w:name="_Hlk71279881"/>
      <w:r w:rsidRPr="00DA0DF6">
        <w:rPr>
          <w:sz w:val="22"/>
          <w:szCs w:val="22"/>
        </w:rPr>
        <w:t xml:space="preserve">Library assistant </w:t>
      </w:r>
      <w:r w:rsidRPr="00DA0DF6">
        <w:rPr>
          <w:b w:val="0"/>
          <w:bCs/>
          <w:caps w:val="0"/>
          <w:sz w:val="22"/>
          <w:szCs w:val="22"/>
        </w:rPr>
        <w:t xml:space="preserve">Atlantic Cape Community College, </w:t>
      </w:r>
      <w:r w:rsidR="001A7420" w:rsidRPr="00DA0DF6">
        <w:rPr>
          <w:b w:val="0"/>
          <w:bCs/>
          <w:caps w:val="0"/>
          <w:sz w:val="22"/>
          <w:szCs w:val="22"/>
        </w:rPr>
        <w:t>Jan ’12-Sep ‘13</w:t>
      </w:r>
      <w:bookmarkEnd w:id="1"/>
    </w:p>
    <w:p w14:paraId="2E14DC79" w14:textId="7EA52221" w:rsidR="00152A1B" w:rsidRPr="00DA0DF6" w:rsidRDefault="007805DC" w:rsidP="00E27BB3">
      <w:pPr>
        <w:pStyle w:val="ListBullet"/>
        <w:spacing w:after="120"/>
      </w:pPr>
      <w:r w:rsidRPr="00DA0DF6">
        <w:t xml:space="preserve">Designed engaging PowerPoint presentations </w:t>
      </w:r>
      <w:r w:rsidR="006F705A" w:rsidRPr="00DA0DF6">
        <w:t>for</w:t>
      </w:r>
      <w:r w:rsidRPr="00DA0DF6">
        <w:t xml:space="preserve"> specific assignments.</w:t>
      </w:r>
    </w:p>
    <w:bookmarkEnd w:id="2"/>
    <w:p w14:paraId="201B3EA1" w14:textId="503E7D08" w:rsidR="00DA0DF6" w:rsidRPr="00DA0DF6" w:rsidRDefault="00DA0DF6" w:rsidP="00E27BB3">
      <w:pPr>
        <w:pStyle w:val="ListBullet"/>
        <w:spacing w:after="120"/>
      </w:pPr>
      <w:r w:rsidRPr="00DA0DF6">
        <w:t>Communicated with faculty to create custom library workshops for their classes.</w:t>
      </w:r>
    </w:p>
    <w:p w14:paraId="448529A2" w14:textId="616EF625" w:rsidR="00293929" w:rsidRPr="00DA0DF6" w:rsidRDefault="007805DC" w:rsidP="00E27BB3">
      <w:pPr>
        <w:pStyle w:val="ListBullet"/>
        <w:spacing w:after="120"/>
      </w:pPr>
      <w:r w:rsidRPr="00DA0DF6">
        <w:t>Designed online guides (</w:t>
      </w:r>
      <w:proofErr w:type="spellStart"/>
      <w:r w:rsidRPr="00DA0DF6">
        <w:t>LibGuides</w:t>
      </w:r>
      <w:proofErr w:type="spellEnd"/>
      <w:r w:rsidRPr="00DA0DF6">
        <w:t xml:space="preserve">) for </w:t>
      </w:r>
      <w:r w:rsidR="006F705A" w:rsidRPr="00DA0DF6">
        <w:t>college</w:t>
      </w:r>
      <w:r w:rsidRPr="00DA0DF6">
        <w:t xml:space="preserve"> subjects</w:t>
      </w:r>
      <w:r w:rsidR="006F705A" w:rsidRPr="00DA0DF6">
        <w:t>,</w:t>
      </w:r>
      <w:r w:rsidRPr="00DA0DF6">
        <w:t xml:space="preserve"> courses</w:t>
      </w:r>
      <w:r w:rsidR="006F705A" w:rsidRPr="00DA0DF6">
        <w:t>,</w:t>
      </w:r>
      <w:r w:rsidRPr="00DA0DF6">
        <w:t xml:space="preserve"> and the library’s eBook collection</w:t>
      </w:r>
      <w:r w:rsidR="006F705A" w:rsidRPr="00DA0DF6">
        <w:t>.</w:t>
      </w:r>
    </w:p>
    <w:p w14:paraId="3B91378F" w14:textId="78E5C72C" w:rsidR="00293929" w:rsidRPr="00DA0DF6" w:rsidRDefault="006F705A" w:rsidP="00E27BB3">
      <w:pPr>
        <w:pStyle w:val="ListBullet"/>
        <w:spacing w:after="120"/>
      </w:pPr>
      <w:r w:rsidRPr="00DA0DF6">
        <w:t xml:space="preserve">Worked with a team of Librarians to update the library website and implement branding across </w:t>
      </w:r>
      <w:proofErr w:type="spellStart"/>
      <w:r w:rsidRPr="00DA0DF6">
        <w:t>LibGuides</w:t>
      </w:r>
      <w:proofErr w:type="spellEnd"/>
      <w:r w:rsidRPr="00DA0DF6">
        <w:t>.</w:t>
      </w:r>
    </w:p>
    <w:p w14:paraId="059E3E85" w14:textId="077959CF" w:rsidR="00293929" w:rsidRDefault="006F705A" w:rsidP="00E27BB3">
      <w:pPr>
        <w:pStyle w:val="ListBullet"/>
        <w:spacing w:after="120"/>
      </w:pPr>
      <w:r w:rsidRPr="00DA0DF6">
        <w:t xml:space="preserve">Completed assignments for an Associate Dean involving research and report writing.  </w:t>
      </w:r>
    </w:p>
    <w:p w14:paraId="19BC8B03" w14:textId="313003EF" w:rsidR="00695FD7" w:rsidRPr="00695FD7" w:rsidRDefault="00283556" w:rsidP="00695FD7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Cs/>
          <w:color w:val="262626" w:themeColor="text1" w:themeTint="D9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college</w:t>
      </w:r>
      <w:r w:rsidR="00695FD7" w:rsidRPr="00695FD7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 xml:space="preserve"> assistant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United States Liability Insurance Company</w:t>
      </w:r>
      <w:r w:rsidR="00695FD7" w:rsidRPr="00695FD7">
        <w:rPr>
          <w:rFonts w:asciiTheme="majorHAnsi" w:eastAsiaTheme="majorEastAsia" w:hAnsiTheme="majorHAnsi" w:cstheme="majorBidi"/>
          <w:bCs/>
          <w:color w:val="262626" w:themeColor="text1" w:themeTint="D9"/>
        </w:rPr>
        <w:t xml:space="preserve">,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May-Aug, Dec ‘07</w:t>
      </w:r>
    </w:p>
    <w:p w14:paraId="24022D86" w14:textId="77777777" w:rsidR="00283556" w:rsidRDefault="00283556" w:rsidP="00E27BB3">
      <w:pPr>
        <w:pStyle w:val="ListBullet"/>
        <w:spacing w:after="120"/>
      </w:pPr>
      <w:r>
        <w:t>Conducted market research and analysis to identify new products offered at competing insurance companies.</w:t>
      </w:r>
    </w:p>
    <w:p w14:paraId="36261BDA" w14:textId="4EA02F15" w:rsidR="00236774" w:rsidRDefault="00283556" w:rsidP="00236774">
      <w:pPr>
        <w:pStyle w:val="ListBullet"/>
      </w:pPr>
      <w:r>
        <w:t xml:space="preserve">Created a </w:t>
      </w:r>
      <w:r w:rsidR="00236774">
        <w:t xml:space="preserve">highly effective </w:t>
      </w:r>
      <w:r>
        <w:t>system</w:t>
      </w:r>
      <w:r w:rsidR="00236774">
        <w:t xml:space="preserve"> for organizing and assigning </w:t>
      </w:r>
      <w:r>
        <w:t>web quot</w:t>
      </w:r>
      <w:r w:rsidR="00236774">
        <w:t xml:space="preserve">es to </w:t>
      </w:r>
      <w:r>
        <w:t>a team of</w:t>
      </w:r>
      <w:r w:rsidR="00236774">
        <w:t xml:space="preserve"> </w:t>
      </w:r>
      <w:r>
        <w:t>Underwriters.</w:t>
      </w:r>
      <w:r>
        <w:t xml:space="preserve"> </w:t>
      </w:r>
    </w:p>
    <w:p w14:paraId="56206DB7" w14:textId="3A1D40EF" w:rsidR="00283556" w:rsidRDefault="00236774" w:rsidP="00236774">
      <w:pPr>
        <w:pStyle w:val="ListBullet"/>
        <w:spacing w:after="120"/>
      </w:pPr>
      <w:r>
        <w:t>Wrote and</w:t>
      </w:r>
      <w:r w:rsidRPr="00236774">
        <w:t xml:space="preserve"> edited documents and correspondence for a </w:t>
      </w:r>
      <w:r>
        <w:t>V</w:t>
      </w:r>
      <w:r w:rsidRPr="00236774">
        <w:t xml:space="preserve">ice </w:t>
      </w:r>
      <w:r>
        <w:t>P</w:t>
      </w:r>
      <w:r w:rsidRPr="00236774">
        <w:t>resident.</w:t>
      </w:r>
    </w:p>
    <w:p w14:paraId="31658D96" w14:textId="2BB33FC3" w:rsidR="00236774" w:rsidRPr="00DA0DF6" w:rsidRDefault="00236774" w:rsidP="00236774">
      <w:pPr>
        <w:pStyle w:val="ListBullet"/>
        <w:spacing w:after="120"/>
      </w:pPr>
      <w:r>
        <w:t>L</w:t>
      </w:r>
      <w:r w:rsidRPr="00236774">
        <w:t>ed a discussion on Catastrophe modeling and the future of the Insurance Industry</w:t>
      </w:r>
      <w:r>
        <w:t xml:space="preserve"> while participating in </w:t>
      </w:r>
      <w:r w:rsidRPr="00236774">
        <w:t>a Jr. Leadership Outreach program</w:t>
      </w:r>
      <w:r>
        <w:t>.</w:t>
      </w:r>
    </w:p>
    <w:p w14:paraId="7A8D58B4" w14:textId="7794A6F6" w:rsidR="002F4ED2" w:rsidRPr="00DA0DF6" w:rsidRDefault="002F4ED2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TECHNICAL SKILLS</w:t>
      </w:r>
    </w:p>
    <w:p w14:paraId="644AAA56" w14:textId="5C34A0B6" w:rsidR="002F4ED2" w:rsidRPr="00DA0DF6" w:rsidRDefault="002F4ED2" w:rsidP="002F4ED2">
      <w:pPr>
        <w:pStyle w:val="ListBullet"/>
      </w:pPr>
      <w:r w:rsidRPr="00DA0DF6">
        <w:t>1+ years: JavaScript, HTML5, CSS3, Sass, WordPress, Adobe</w:t>
      </w:r>
      <w:r w:rsidR="001A7420" w:rsidRPr="00DA0DF6">
        <w:t xml:space="preserve">: </w:t>
      </w:r>
      <w:r w:rsidRPr="00DA0DF6">
        <w:t>Photoshop CC</w:t>
      </w:r>
      <w:r w:rsidR="001A7420" w:rsidRPr="00DA0DF6">
        <w:t xml:space="preserve">, </w:t>
      </w:r>
      <w:r w:rsidRPr="00DA0DF6">
        <w:t>Premiere Pro</w:t>
      </w:r>
      <w:r w:rsidR="001A7420" w:rsidRPr="00DA0DF6">
        <w:t xml:space="preserve">, </w:t>
      </w:r>
      <w:r w:rsidRPr="00DA0DF6">
        <w:t>InDesign</w:t>
      </w:r>
    </w:p>
    <w:p w14:paraId="0A8AC93B" w14:textId="160BC6C7" w:rsidR="008D1514" w:rsidRPr="00DA0DF6" w:rsidRDefault="002F4ED2" w:rsidP="00597987">
      <w:pPr>
        <w:pStyle w:val="ListBullet"/>
      </w:pPr>
      <w:r w:rsidRPr="00DA0DF6">
        <w:t>&lt;1 year: Figma, PHP, Node.js, Express.js, jQuery, Webpack, MongoDB, SEO</w:t>
      </w:r>
    </w:p>
    <w:sectPr w:rsidR="008D1514" w:rsidRPr="00DA0DF6" w:rsidSect="00036D28">
      <w:footerReference w:type="default" r:id="rId15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BB75" w14:textId="77777777" w:rsidR="00D45C19" w:rsidRDefault="00D45C19">
      <w:pPr>
        <w:spacing w:after="0"/>
      </w:pPr>
      <w:r>
        <w:separator/>
      </w:r>
    </w:p>
  </w:endnote>
  <w:endnote w:type="continuationSeparator" w:id="0">
    <w:p w14:paraId="2C1053D0" w14:textId="77777777" w:rsidR="00D45C19" w:rsidRDefault="00D45C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24EC" w14:textId="77777777" w:rsidR="00D45C19" w:rsidRDefault="00D45C19">
      <w:pPr>
        <w:spacing w:after="0"/>
      </w:pPr>
      <w:r>
        <w:separator/>
      </w:r>
    </w:p>
  </w:footnote>
  <w:footnote w:type="continuationSeparator" w:id="0">
    <w:p w14:paraId="5758C121" w14:textId="77777777" w:rsidR="00D45C19" w:rsidRDefault="00D45C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0992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FFFFFFFE"/>
    <w:multiLevelType w:val="singleLevel"/>
    <w:tmpl w:val="99E8CD60"/>
    <w:lvl w:ilvl="0">
      <w:numFmt w:val="bullet"/>
      <w:lvlText w:val="*"/>
      <w:lvlJc w:val="left"/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DE2232"/>
    <w:multiLevelType w:val="hybridMultilevel"/>
    <w:tmpl w:val="2C3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8"/>
  </w:num>
  <w:num w:numId="18">
    <w:abstractNumId w:val="11"/>
  </w:num>
  <w:num w:numId="19">
    <w:abstractNumId w:val="25"/>
  </w:num>
  <w:num w:numId="20">
    <w:abstractNumId w:val="21"/>
  </w:num>
  <w:num w:numId="21">
    <w:abstractNumId w:val="12"/>
  </w:num>
  <w:num w:numId="22">
    <w:abstractNumId w:val="17"/>
  </w:num>
  <w:num w:numId="23">
    <w:abstractNumId w:val="24"/>
  </w:num>
  <w:num w:numId="24">
    <w:abstractNumId w:val="13"/>
  </w:num>
  <w:num w:numId="25">
    <w:abstractNumId w:val="15"/>
  </w:num>
  <w:num w:numId="26">
    <w:abstractNumId w:val="23"/>
  </w:num>
  <w:num w:numId="27">
    <w:abstractNumId w:val="22"/>
  </w:num>
  <w:num w:numId="28">
    <w:abstractNumId w:val="19"/>
  </w:num>
  <w:num w:numId="29">
    <w:abstractNumId w:val="10"/>
    <w:lvlOverride w:ilvl="0">
      <w:lvl w:ilvl="0">
        <w:numFmt w:val="bullet"/>
        <w:lvlText w:val=""/>
        <w:legacy w:legacy="1" w:legacySpace="0" w:legacyIndent="216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01D18"/>
    <w:rsid w:val="0001582B"/>
    <w:rsid w:val="00025907"/>
    <w:rsid w:val="00036D28"/>
    <w:rsid w:val="00064304"/>
    <w:rsid w:val="0007149E"/>
    <w:rsid w:val="00082E6D"/>
    <w:rsid w:val="000861DA"/>
    <w:rsid w:val="000A4F59"/>
    <w:rsid w:val="000B7061"/>
    <w:rsid w:val="000F6F53"/>
    <w:rsid w:val="00137193"/>
    <w:rsid w:val="00141A4C"/>
    <w:rsid w:val="00152A1B"/>
    <w:rsid w:val="00162DCB"/>
    <w:rsid w:val="00193062"/>
    <w:rsid w:val="001A4274"/>
    <w:rsid w:val="001A7420"/>
    <w:rsid w:val="001B29CF"/>
    <w:rsid w:val="001F41AE"/>
    <w:rsid w:val="00232312"/>
    <w:rsid w:val="00236774"/>
    <w:rsid w:val="00274003"/>
    <w:rsid w:val="0028220F"/>
    <w:rsid w:val="00283556"/>
    <w:rsid w:val="0029269F"/>
    <w:rsid w:val="00293929"/>
    <w:rsid w:val="002A2CBC"/>
    <w:rsid w:val="002C7E90"/>
    <w:rsid w:val="002D77E3"/>
    <w:rsid w:val="002F4ED2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4B006D"/>
    <w:rsid w:val="004D3C63"/>
    <w:rsid w:val="00520E64"/>
    <w:rsid w:val="00531ABE"/>
    <w:rsid w:val="00557E35"/>
    <w:rsid w:val="005665F8"/>
    <w:rsid w:val="00584A10"/>
    <w:rsid w:val="00584EB7"/>
    <w:rsid w:val="00597987"/>
    <w:rsid w:val="005C4F47"/>
    <w:rsid w:val="005C6341"/>
    <w:rsid w:val="006111D5"/>
    <w:rsid w:val="00617B26"/>
    <w:rsid w:val="00622BB4"/>
    <w:rsid w:val="006270A9"/>
    <w:rsid w:val="00645FB3"/>
    <w:rsid w:val="00675956"/>
    <w:rsid w:val="00676587"/>
    <w:rsid w:val="00681034"/>
    <w:rsid w:val="00686609"/>
    <w:rsid w:val="006918D7"/>
    <w:rsid w:val="00695FD7"/>
    <w:rsid w:val="006D5B42"/>
    <w:rsid w:val="006F705A"/>
    <w:rsid w:val="00705944"/>
    <w:rsid w:val="00706247"/>
    <w:rsid w:val="00741202"/>
    <w:rsid w:val="0075155B"/>
    <w:rsid w:val="007805DC"/>
    <w:rsid w:val="00787CAF"/>
    <w:rsid w:val="007A6290"/>
    <w:rsid w:val="007C70CA"/>
    <w:rsid w:val="00800018"/>
    <w:rsid w:val="00812C40"/>
    <w:rsid w:val="00814072"/>
    <w:rsid w:val="00816216"/>
    <w:rsid w:val="00834D92"/>
    <w:rsid w:val="0087734B"/>
    <w:rsid w:val="0088235B"/>
    <w:rsid w:val="008D1514"/>
    <w:rsid w:val="00930B3F"/>
    <w:rsid w:val="009B7B39"/>
    <w:rsid w:val="009C4DED"/>
    <w:rsid w:val="009D5933"/>
    <w:rsid w:val="009F2555"/>
    <w:rsid w:val="00A3311A"/>
    <w:rsid w:val="00A35217"/>
    <w:rsid w:val="00AB1A88"/>
    <w:rsid w:val="00B87E47"/>
    <w:rsid w:val="00B9624E"/>
    <w:rsid w:val="00BD768D"/>
    <w:rsid w:val="00C45237"/>
    <w:rsid w:val="00C61F8E"/>
    <w:rsid w:val="00CD4DDB"/>
    <w:rsid w:val="00D36641"/>
    <w:rsid w:val="00D45C19"/>
    <w:rsid w:val="00D7502D"/>
    <w:rsid w:val="00DA0DF6"/>
    <w:rsid w:val="00DA614C"/>
    <w:rsid w:val="00DB77AB"/>
    <w:rsid w:val="00E27BB3"/>
    <w:rsid w:val="00E83E4B"/>
    <w:rsid w:val="00EC3D9F"/>
    <w:rsid w:val="00ED2268"/>
    <w:rsid w:val="00ED6708"/>
    <w:rsid w:val="00EE42A8"/>
    <w:rsid w:val="00F30685"/>
    <w:rsid w:val="00F520DC"/>
    <w:rsid w:val="00F52D1C"/>
    <w:rsid w:val="00F53A4F"/>
    <w:rsid w:val="00F61733"/>
    <w:rsid w:val="00F81C62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D7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ikestirm2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ke-stirm-ii-a093414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PhillyMike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2021-05-04T00:32:00Z</dcterms:created>
  <dcterms:modified xsi:type="dcterms:W3CDTF">2021-05-07T16:03:00Z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