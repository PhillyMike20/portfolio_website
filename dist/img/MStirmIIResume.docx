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4D4DB" w14:textId="1A6DDFDF" w:rsidR="00816216" w:rsidRPr="00584A10" w:rsidRDefault="003A3304" w:rsidP="00F53A4F">
      <w:pPr>
        <w:pStyle w:val="Title"/>
        <w:pBdr>
          <w:bottom w:val="none" w:sz="0" w:space="0" w:color="auto"/>
        </w:pBdr>
        <w:jc w:val="center"/>
        <w:rPr>
          <w:color w:val="2D599A"/>
        </w:rPr>
      </w:pPr>
      <w:r>
        <w:rPr>
          <w:color w:val="2D599A"/>
        </w:rPr>
        <w:t>MIKE STIRM II</w:t>
      </w:r>
    </w:p>
    <w:p w14:paraId="081B17EE" w14:textId="06267371" w:rsidR="00584A10" w:rsidRPr="00036D28" w:rsidRDefault="00584A10" w:rsidP="00F53A4F">
      <w:pPr>
        <w:spacing w:after="0"/>
        <w:jc w:val="center"/>
        <w:rPr>
          <w:color w:val="2D599A"/>
        </w:rPr>
      </w:pPr>
      <w:r w:rsidRPr="00036D28">
        <w:t>Philadelphia, PA</w:t>
      </w:r>
      <w:r w:rsidR="00ED6708">
        <w:t xml:space="preserve"> </w:t>
      </w:r>
      <w:r w:rsidR="00141A4C" w:rsidRPr="00036D28">
        <w:t>| </w:t>
      </w:r>
      <w:r w:rsidR="00EE42A8" w:rsidRPr="00036D28">
        <w:t>(</w:t>
      </w:r>
      <w:r w:rsidRPr="00036D28">
        <w:t>609</w:t>
      </w:r>
      <w:r w:rsidR="00EE42A8" w:rsidRPr="00036D28">
        <w:t xml:space="preserve">) </w:t>
      </w:r>
      <w:r w:rsidRPr="00036D28">
        <w:t>335-8408</w:t>
      </w:r>
      <w:r w:rsidR="00141A4C" w:rsidRPr="00036D28">
        <w:t> | </w:t>
      </w:r>
      <w:hyperlink r:id="rId11" w:history="1">
        <w:r w:rsidRPr="00036D28">
          <w:rPr>
            <w:rStyle w:val="Hyperlink"/>
            <w:color w:val="404040" w:themeColor="text1" w:themeTint="BF"/>
          </w:rPr>
          <w:t>mstirmii@gmail.com</w:t>
        </w:r>
      </w:hyperlink>
    </w:p>
    <w:p w14:paraId="5D86BE88" w14:textId="58D3E0B1" w:rsidR="00141A4C" w:rsidRPr="00036D28" w:rsidRDefault="00A3311A" w:rsidP="00F53A4F">
      <w:pPr>
        <w:jc w:val="center"/>
        <w:rPr>
          <w:color w:val="auto"/>
        </w:rPr>
      </w:pPr>
      <w:hyperlink r:id="rId12" w:history="1">
        <w:r w:rsidR="00ED6708" w:rsidRPr="00B25317">
          <w:rPr>
            <w:rStyle w:val="Hyperlink"/>
          </w:rPr>
          <w:t>mikestirm2.com</w:t>
        </w:r>
      </w:hyperlink>
      <w:r w:rsidR="00ED6708">
        <w:rPr>
          <w:color w:val="2D599A"/>
        </w:rPr>
        <w:t xml:space="preserve">  </w:t>
      </w:r>
      <w:r w:rsidR="003A3304" w:rsidRPr="00036D28">
        <w:t xml:space="preserve">| </w:t>
      </w:r>
      <w:hyperlink r:id="rId13" w:history="1">
        <w:r w:rsidR="00ED6708" w:rsidRPr="00B25317">
          <w:rPr>
            <w:rStyle w:val="Hyperlink"/>
          </w:rPr>
          <w:t>github.com/PhillyMike20</w:t>
        </w:r>
      </w:hyperlink>
      <w:r w:rsidR="00ED6708">
        <w:rPr>
          <w:color w:val="2D599A"/>
        </w:rPr>
        <w:t xml:space="preserve"> </w:t>
      </w:r>
      <w:r w:rsidR="00036D28">
        <w:rPr>
          <w:color w:val="auto"/>
        </w:rPr>
        <w:t xml:space="preserve">| </w:t>
      </w:r>
      <w:hyperlink r:id="rId14" w:history="1">
        <w:r w:rsidR="00036D28" w:rsidRPr="00B25317">
          <w:rPr>
            <w:rStyle w:val="Hyperlink"/>
          </w:rPr>
          <w:t>www.linkedin.com/in/mike-stirm-ii-a0934146</w:t>
        </w:r>
      </w:hyperlink>
      <w:r w:rsidR="00036D28">
        <w:rPr>
          <w:color w:val="2D599A"/>
        </w:rPr>
        <w:t xml:space="preserve"> </w:t>
      </w:r>
    </w:p>
    <w:p w14:paraId="1548539B" w14:textId="5C700410" w:rsidR="006270A9" w:rsidRPr="00584A10" w:rsidRDefault="003A3304" w:rsidP="00141A4C">
      <w:pPr>
        <w:pStyle w:val="Heading1"/>
        <w:rPr>
          <w:color w:val="2D599A"/>
        </w:rPr>
      </w:pPr>
      <w:r>
        <w:rPr>
          <w:color w:val="2D599A"/>
        </w:rPr>
        <w:t>PROFILE</w:t>
      </w:r>
    </w:p>
    <w:p w14:paraId="12BC1FE0" w14:textId="6F7A0F23" w:rsidR="006270A9" w:rsidRPr="00036D28" w:rsidRDefault="003A3304" w:rsidP="00E27BB3">
      <w:pPr>
        <w:rPr>
          <w:sz w:val="24"/>
          <w:szCs w:val="24"/>
        </w:rPr>
      </w:pPr>
      <w:r w:rsidRPr="00036D28">
        <w:rPr>
          <w:sz w:val="24"/>
          <w:szCs w:val="24"/>
        </w:rPr>
        <w:t xml:space="preserve">Creative </w:t>
      </w:r>
      <w:r w:rsidR="00162DCB" w:rsidRPr="00036D28">
        <w:rPr>
          <w:sz w:val="24"/>
          <w:szCs w:val="24"/>
        </w:rPr>
        <w:t>P</w:t>
      </w:r>
      <w:r w:rsidRPr="00036D28">
        <w:rPr>
          <w:sz w:val="24"/>
          <w:szCs w:val="24"/>
        </w:rPr>
        <w:t xml:space="preserve">roblem </w:t>
      </w:r>
      <w:r w:rsidR="00162DCB" w:rsidRPr="00036D28">
        <w:rPr>
          <w:sz w:val="24"/>
          <w:szCs w:val="24"/>
        </w:rPr>
        <w:t>S</w:t>
      </w:r>
      <w:r w:rsidRPr="00036D28">
        <w:rPr>
          <w:sz w:val="24"/>
          <w:szCs w:val="24"/>
        </w:rPr>
        <w:t xml:space="preserve">olver </w:t>
      </w:r>
      <w:r w:rsidR="00DB77AB" w:rsidRPr="00DB77AB">
        <w:rPr>
          <w:sz w:val="24"/>
          <w:szCs w:val="24"/>
        </w:rPr>
        <w:t xml:space="preserve">seeking an Entry-Level Web Developer position where I can leverage my excellent communication skills, passion for web development, and creativity to </w:t>
      </w:r>
      <w:r w:rsidR="00D7502D">
        <w:rPr>
          <w:sz w:val="24"/>
          <w:szCs w:val="24"/>
        </w:rPr>
        <w:t>add value to a company</w:t>
      </w:r>
      <w:r w:rsidR="00DB77AB" w:rsidRPr="00DB77AB">
        <w:rPr>
          <w:sz w:val="24"/>
          <w:szCs w:val="24"/>
        </w:rPr>
        <w:t>.</w:t>
      </w:r>
      <w:r w:rsidRPr="00036D28">
        <w:rPr>
          <w:sz w:val="24"/>
          <w:szCs w:val="24"/>
        </w:rPr>
        <w:t xml:space="preserve">  </w:t>
      </w:r>
    </w:p>
    <w:p w14:paraId="68BF1A17" w14:textId="47E4C437" w:rsidR="005C6341" w:rsidRPr="00584A10" w:rsidRDefault="005C6341" w:rsidP="00E27BB3">
      <w:pPr>
        <w:pStyle w:val="Heading1"/>
        <w:spacing w:before="240"/>
        <w:rPr>
          <w:color w:val="2D599A"/>
        </w:rPr>
      </w:pPr>
      <w:r>
        <w:rPr>
          <w:color w:val="2D599A"/>
        </w:rPr>
        <w:t>SKILLS</w:t>
      </w:r>
    </w:p>
    <w:p w14:paraId="3B22DBCC" w14:textId="5288D0DA" w:rsidR="005C6341" w:rsidRPr="00036D28" w:rsidRDefault="00F53A4F" w:rsidP="005C6341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 xml:space="preserve">1+ years: </w:t>
      </w:r>
      <w:r w:rsidR="00E27BB3">
        <w:rPr>
          <w:sz w:val="24"/>
          <w:szCs w:val="24"/>
        </w:rPr>
        <w:t xml:space="preserve">JavaScript, </w:t>
      </w:r>
      <w:r w:rsidRPr="00036D28">
        <w:rPr>
          <w:sz w:val="24"/>
          <w:szCs w:val="24"/>
        </w:rPr>
        <w:t>HTML5, CSS3, Sass, WordPress, Adobe Photoshop CC, Adobe Premiere Pro, Adobe InDesign</w:t>
      </w:r>
    </w:p>
    <w:p w14:paraId="6E20F72B" w14:textId="65C11316" w:rsidR="00F53A4F" w:rsidRPr="00036D28" w:rsidRDefault="00F53A4F" w:rsidP="005C6341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 xml:space="preserve">&lt;1 year: </w:t>
      </w:r>
      <w:r w:rsidR="00152A1B" w:rsidRPr="00036D28">
        <w:rPr>
          <w:sz w:val="24"/>
          <w:szCs w:val="24"/>
        </w:rPr>
        <w:t xml:space="preserve">PHP, </w:t>
      </w:r>
      <w:r w:rsidRPr="00036D28">
        <w:rPr>
          <w:sz w:val="24"/>
          <w:szCs w:val="24"/>
        </w:rPr>
        <w:t>Node.js, Express.js, jQuery, Webpack, MongoDB</w:t>
      </w:r>
      <w:r w:rsidR="002A2CBC" w:rsidRPr="00036D28">
        <w:rPr>
          <w:sz w:val="24"/>
          <w:szCs w:val="24"/>
        </w:rPr>
        <w:t>, SEO</w:t>
      </w:r>
    </w:p>
    <w:p w14:paraId="561FA18D" w14:textId="60C98A41" w:rsidR="0075155B" w:rsidRPr="003A3304" w:rsidRDefault="00193062" w:rsidP="00E27BB3">
      <w:pPr>
        <w:pStyle w:val="Heading1"/>
        <w:spacing w:before="240"/>
        <w:rPr>
          <w:color w:val="2D599A"/>
        </w:rPr>
      </w:pPr>
      <w:r>
        <w:rPr>
          <w:color w:val="2D599A"/>
        </w:rPr>
        <w:t>PROJECTS</w:t>
      </w:r>
    </w:p>
    <w:p w14:paraId="16857B83" w14:textId="0D79F002" w:rsidR="0075155B" w:rsidRPr="0040732E" w:rsidRDefault="00193062" w:rsidP="0075155B">
      <w:pPr>
        <w:pStyle w:val="Heading2"/>
        <w:rPr>
          <w:b w:val="0"/>
          <w:bCs/>
        </w:rPr>
      </w:pPr>
      <w:bookmarkStart w:id="0" w:name="_Hlk66874101"/>
      <w:r>
        <w:t>PORTFOLIO WEBSITE</w:t>
      </w:r>
      <w:r w:rsidR="0040732E">
        <w:rPr>
          <w:b w:val="0"/>
          <w:bCs/>
        </w:rPr>
        <w:t xml:space="preserve"> </w:t>
      </w:r>
      <w:hyperlink r:id="rId15" w:history="1">
        <w:r w:rsidR="0040732E" w:rsidRPr="00B25317">
          <w:rPr>
            <w:rStyle w:val="Hyperlink"/>
            <w:b w:val="0"/>
            <w:bCs/>
            <w:caps w:val="0"/>
          </w:rPr>
          <w:t>www.mikestirm2.com</w:t>
        </w:r>
      </w:hyperlink>
    </w:p>
    <w:p w14:paraId="19E0098A" w14:textId="043EBDE1" w:rsidR="00F86AA5" w:rsidRPr="00036D28" w:rsidRDefault="0040732E" w:rsidP="006D5B42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>JavaScript, CSS grid, Sass</w:t>
      </w:r>
    </w:p>
    <w:p w14:paraId="597B7D3D" w14:textId="019A483F" w:rsidR="00F86AA5" w:rsidRPr="00036D28" w:rsidRDefault="0040732E" w:rsidP="00E27BB3">
      <w:pPr>
        <w:pStyle w:val="ListBullet"/>
        <w:spacing w:after="120"/>
        <w:rPr>
          <w:sz w:val="24"/>
          <w:szCs w:val="24"/>
        </w:rPr>
      </w:pPr>
      <w:r w:rsidRPr="00036D28">
        <w:rPr>
          <w:sz w:val="24"/>
          <w:szCs w:val="24"/>
        </w:rPr>
        <w:t xml:space="preserve">Built </w:t>
      </w:r>
      <w:r w:rsidR="00ED6708">
        <w:rPr>
          <w:sz w:val="24"/>
          <w:szCs w:val="24"/>
        </w:rPr>
        <w:t xml:space="preserve">a </w:t>
      </w:r>
      <w:r w:rsidRPr="00036D28">
        <w:rPr>
          <w:sz w:val="24"/>
          <w:szCs w:val="24"/>
        </w:rPr>
        <w:t xml:space="preserve">personal portfolio website to showcase my </w:t>
      </w:r>
      <w:r w:rsidR="00ED6708">
        <w:rPr>
          <w:sz w:val="24"/>
          <w:szCs w:val="24"/>
        </w:rPr>
        <w:t xml:space="preserve">work </w:t>
      </w:r>
      <w:r w:rsidRPr="00036D28">
        <w:rPr>
          <w:sz w:val="24"/>
          <w:szCs w:val="24"/>
        </w:rPr>
        <w:t>experience, projects, and recommendations.</w:t>
      </w:r>
    </w:p>
    <w:p w14:paraId="28BC41E6" w14:textId="77777777" w:rsidR="00D7502D" w:rsidRPr="0040732E" w:rsidRDefault="00D7502D" w:rsidP="00D7502D">
      <w:pPr>
        <w:pStyle w:val="Heading2"/>
        <w:rPr>
          <w:b w:val="0"/>
          <w:bCs/>
        </w:rPr>
      </w:pPr>
      <w:bookmarkStart w:id="1" w:name="_Hlk66875042"/>
      <w:bookmarkEnd w:id="0"/>
      <w:r>
        <w:t>corporate trainer website</w:t>
      </w:r>
      <w:r>
        <w:rPr>
          <w:b w:val="0"/>
          <w:bCs/>
        </w:rPr>
        <w:t xml:space="preserve"> </w:t>
      </w:r>
      <w:hyperlink r:id="rId16" w:history="1">
        <w:r w:rsidRPr="00B25317">
          <w:rPr>
            <w:rStyle w:val="Hyperlink"/>
            <w:b w:val="0"/>
            <w:bCs/>
            <w:caps w:val="0"/>
          </w:rPr>
          <w:t>www.vscorporatetrainer.com</w:t>
        </w:r>
      </w:hyperlink>
      <w:r>
        <w:rPr>
          <w:b w:val="0"/>
          <w:bCs/>
          <w:caps w:val="0"/>
        </w:rPr>
        <w:t xml:space="preserve"> </w:t>
      </w:r>
    </w:p>
    <w:p w14:paraId="5938CD46" w14:textId="77777777" w:rsidR="00D7502D" w:rsidRPr="00036D28" w:rsidRDefault="00D7502D" w:rsidP="00D7502D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>JavaScript, Node.js, NPM, webpack</w:t>
      </w:r>
    </w:p>
    <w:p w14:paraId="7327E386" w14:textId="0A303764" w:rsidR="00D7502D" w:rsidRPr="00036D28" w:rsidRDefault="00D7502D" w:rsidP="00D7502D">
      <w:pPr>
        <w:pStyle w:val="ListBullet"/>
        <w:spacing w:after="120"/>
        <w:rPr>
          <w:sz w:val="24"/>
          <w:szCs w:val="24"/>
        </w:rPr>
      </w:pPr>
      <w:r w:rsidRPr="00036D28">
        <w:rPr>
          <w:sz w:val="24"/>
          <w:szCs w:val="24"/>
        </w:rPr>
        <w:t xml:space="preserve">Built </w:t>
      </w:r>
      <w:r>
        <w:rPr>
          <w:sz w:val="24"/>
          <w:szCs w:val="24"/>
        </w:rPr>
        <w:t xml:space="preserve">a </w:t>
      </w:r>
      <w:r w:rsidRPr="00036D28">
        <w:rPr>
          <w:sz w:val="24"/>
          <w:szCs w:val="24"/>
        </w:rPr>
        <w:t xml:space="preserve">personal brand website for a </w:t>
      </w:r>
      <w:r>
        <w:rPr>
          <w:sz w:val="24"/>
          <w:szCs w:val="24"/>
        </w:rPr>
        <w:t>c</w:t>
      </w:r>
      <w:r w:rsidRPr="00036D28">
        <w:rPr>
          <w:sz w:val="24"/>
          <w:szCs w:val="24"/>
        </w:rPr>
        <w:t xml:space="preserve">orporate </w:t>
      </w:r>
      <w:r>
        <w:rPr>
          <w:sz w:val="24"/>
          <w:szCs w:val="24"/>
        </w:rPr>
        <w:t>t</w:t>
      </w:r>
      <w:r w:rsidRPr="00036D28">
        <w:rPr>
          <w:sz w:val="24"/>
          <w:szCs w:val="24"/>
        </w:rPr>
        <w:t xml:space="preserve">rainer with </w:t>
      </w:r>
      <w:r>
        <w:rPr>
          <w:sz w:val="24"/>
          <w:szCs w:val="24"/>
        </w:rPr>
        <w:t xml:space="preserve">a modal </w:t>
      </w:r>
      <w:r w:rsidRPr="00036D28">
        <w:rPr>
          <w:sz w:val="24"/>
          <w:szCs w:val="24"/>
        </w:rPr>
        <w:t xml:space="preserve">contact form.  Employs SEO and Google Analytics tracking.  </w:t>
      </w:r>
    </w:p>
    <w:p w14:paraId="617FB9C0" w14:textId="77777777" w:rsidR="00D7502D" w:rsidRPr="0040732E" w:rsidRDefault="00D7502D" w:rsidP="00D7502D">
      <w:pPr>
        <w:pStyle w:val="Heading2"/>
        <w:rPr>
          <w:b w:val="0"/>
          <w:bCs/>
        </w:rPr>
      </w:pPr>
      <w:r>
        <w:t>website for accompany media</w:t>
      </w:r>
      <w:r>
        <w:rPr>
          <w:b w:val="0"/>
          <w:bCs/>
        </w:rPr>
        <w:t xml:space="preserve"> </w:t>
      </w:r>
      <w:hyperlink r:id="rId17" w:history="1">
        <w:r w:rsidRPr="005B5BC4">
          <w:rPr>
            <w:rStyle w:val="Hyperlink"/>
            <w:b w:val="0"/>
            <w:bCs/>
            <w:caps w:val="0"/>
          </w:rPr>
          <w:t>https://accompanymedia.netlify.app</w:t>
        </w:r>
      </w:hyperlink>
      <w:r>
        <w:rPr>
          <w:b w:val="0"/>
          <w:bCs/>
          <w:caps w:val="0"/>
        </w:rPr>
        <w:t xml:space="preserve"> </w:t>
      </w:r>
    </w:p>
    <w:p w14:paraId="7C05EC0A" w14:textId="76C9BAB0" w:rsidR="00D7502D" w:rsidRDefault="00D7502D" w:rsidP="00D7502D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 xml:space="preserve">JavaScript, </w:t>
      </w:r>
      <w:r>
        <w:rPr>
          <w:sz w:val="24"/>
          <w:szCs w:val="24"/>
        </w:rPr>
        <w:t>jQuery, Bootstrap, CSS grid</w:t>
      </w:r>
    </w:p>
    <w:p w14:paraId="0A3D2E0D" w14:textId="6CAE6B32" w:rsidR="00D7502D" w:rsidRPr="0047558C" w:rsidRDefault="00D7502D" w:rsidP="00D7502D">
      <w:pPr>
        <w:pStyle w:val="ListBullet"/>
        <w:spacing w:after="120"/>
        <w:rPr>
          <w:sz w:val="24"/>
          <w:szCs w:val="24"/>
        </w:rPr>
      </w:pPr>
      <w:r>
        <w:rPr>
          <w:sz w:val="24"/>
          <w:szCs w:val="24"/>
        </w:rPr>
        <w:t>Built a website for Accompany Media to showcase</w:t>
      </w:r>
      <w:r>
        <w:rPr>
          <w:sz w:val="24"/>
          <w:szCs w:val="24"/>
        </w:rPr>
        <w:t xml:space="preserve"> their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projects</w:t>
      </w:r>
      <w:r>
        <w:rPr>
          <w:sz w:val="24"/>
          <w:szCs w:val="24"/>
        </w:rPr>
        <w:t xml:space="preserve"> and provide a contact form.  Employs animations using JavaScript.  </w:t>
      </w:r>
    </w:p>
    <w:p w14:paraId="718076BB" w14:textId="21C26C37" w:rsidR="0075155B" w:rsidRDefault="0040732E" w:rsidP="0075155B">
      <w:pPr>
        <w:pStyle w:val="Heading2"/>
      </w:pPr>
      <w:r>
        <w:t xml:space="preserve">Website for a college english course </w:t>
      </w:r>
      <w:hyperlink r:id="rId18" w:history="1">
        <w:r w:rsidR="00ED6708" w:rsidRPr="00B25317">
          <w:rPr>
            <w:rStyle w:val="Hyperlink"/>
            <w:b w:val="0"/>
            <w:bCs/>
            <w:caps w:val="0"/>
          </w:rPr>
          <w:t>www.michaels221.sg-host.com</w:t>
        </w:r>
      </w:hyperlink>
      <w:r>
        <w:rPr>
          <w:b w:val="0"/>
          <w:bCs/>
          <w:caps w:val="0"/>
        </w:rPr>
        <w:t xml:space="preserve"> </w:t>
      </w:r>
    </w:p>
    <w:p w14:paraId="438A1130" w14:textId="59C322A4" w:rsidR="006270A9" w:rsidRPr="00036D28" w:rsidRDefault="00152A1B" w:rsidP="00152A1B">
      <w:pPr>
        <w:pStyle w:val="ListBullet"/>
        <w:rPr>
          <w:sz w:val="24"/>
          <w:szCs w:val="24"/>
        </w:rPr>
      </w:pPr>
      <w:r w:rsidRPr="00036D28">
        <w:rPr>
          <w:sz w:val="24"/>
          <w:szCs w:val="24"/>
        </w:rPr>
        <w:t>PHP, JavaScript</w:t>
      </w:r>
      <w:bookmarkEnd w:id="1"/>
      <w:r w:rsidRPr="00036D28">
        <w:rPr>
          <w:sz w:val="24"/>
          <w:szCs w:val="24"/>
        </w:rPr>
        <w:t>, WordPress REST API</w:t>
      </w:r>
    </w:p>
    <w:p w14:paraId="2E14DC79" w14:textId="126654F8" w:rsidR="00152A1B" w:rsidRPr="00036D28" w:rsidRDefault="00152A1B" w:rsidP="00E27BB3">
      <w:pPr>
        <w:pStyle w:val="ListBullet"/>
        <w:spacing w:after="120"/>
        <w:rPr>
          <w:sz w:val="24"/>
          <w:szCs w:val="24"/>
        </w:rPr>
      </w:pPr>
      <w:r w:rsidRPr="00036D28">
        <w:rPr>
          <w:sz w:val="24"/>
          <w:szCs w:val="24"/>
        </w:rPr>
        <w:t xml:space="preserve">Built </w:t>
      </w:r>
      <w:r w:rsidR="00ED6708">
        <w:rPr>
          <w:sz w:val="24"/>
          <w:szCs w:val="24"/>
        </w:rPr>
        <w:t>a website for an English course I taught</w:t>
      </w:r>
      <w:r w:rsidRPr="00036D28">
        <w:rPr>
          <w:sz w:val="24"/>
          <w:szCs w:val="24"/>
        </w:rPr>
        <w:t xml:space="preserve"> to serve as a more </w:t>
      </w:r>
      <w:r w:rsidR="00D7502D">
        <w:rPr>
          <w:sz w:val="24"/>
          <w:szCs w:val="24"/>
        </w:rPr>
        <w:t>attractive</w:t>
      </w:r>
      <w:r w:rsidRPr="00036D28">
        <w:rPr>
          <w:sz w:val="24"/>
          <w:szCs w:val="24"/>
        </w:rPr>
        <w:t xml:space="preserve"> learning management system and to allow students to maintain their own blogs.  </w:t>
      </w:r>
    </w:p>
    <w:p w14:paraId="7729DEB0" w14:textId="3E71FF17" w:rsidR="002A2CBC" w:rsidRDefault="002A2CBC" w:rsidP="002A2CBC">
      <w:pPr>
        <w:pStyle w:val="Heading2"/>
      </w:pPr>
      <w:r>
        <w:t>additional projects &amp; work samples</w:t>
      </w:r>
      <w:r w:rsidR="00ED6708">
        <w:t>:</w:t>
      </w:r>
      <w:r>
        <w:t xml:space="preserve"> </w:t>
      </w:r>
      <w:hyperlink r:id="rId19" w:history="1">
        <w:r w:rsidR="00ED6708" w:rsidRPr="00B25317">
          <w:rPr>
            <w:rStyle w:val="Hyperlink"/>
            <w:b w:val="0"/>
            <w:bCs/>
            <w:caps w:val="0"/>
          </w:rPr>
          <w:t>www.mikestirm2.com/work.html</w:t>
        </w:r>
      </w:hyperlink>
      <w:r>
        <w:rPr>
          <w:b w:val="0"/>
          <w:bCs/>
          <w:caps w:val="0"/>
        </w:rPr>
        <w:t xml:space="preserve"> </w:t>
      </w:r>
    </w:p>
    <w:p w14:paraId="22C2326F" w14:textId="41FABAD8" w:rsidR="00445342" w:rsidRPr="00584A10" w:rsidRDefault="003A3304" w:rsidP="00E27BB3">
      <w:pPr>
        <w:pStyle w:val="Heading1"/>
        <w:spacing w:before="240"/>
        <w:rPr>
          <w:rFonts w:asciiTheme="minorHAnsi" w:eastAsiaTheme="minorHAnsi" w:hAnsiTheme="minorHAnsi" w:cstheme="minorBidi"/>
          <w:color w:val="2D599A"/>
          <w:sz w:val="22"/>
          <w:szCs w:val="22"/>
        </w:rPr>
      </w:pPr>
      <w:r>
        <w:rPr>
          <w:color w:val="2D599A"/>
        </w:rPr>
        <w:t>EDUCATION</w:t>
      </w:r>
      <w:r w:rsidR="00036D28">
        <w:rPr>
          <w:color w:val="2D599A"/>
        </w:rPr>
        <w:t xml:space="preserve"> &amp; CERTIFICATIONS</w:t>
      </w:r>
    </w:p>
    <w:p w14:paraId="0F15978E" w14:textId="4A50F605" w:rsidR="006270A9" w:rsidRDefault="00082E6D" w:rsidP="00445342">
      <w:pPr>
        <w:pStyle w:val="Heading2"/>
      </w:pPr>
      <w:r>
        <w:t>b</w:t>
      </w:r>
      <w:r w:rsidR="003B7FA6">
        <w:t xml:space="preserve">achelor of </w:t>
      </w:r>
      <w:r w:rsidR="002A2CBC">
        <w:t>arts</w:t>
      </w:r>
      <w:r w:rsidR="003B7FA6">
        <w:t xml:space="preserve"> in </w:t>
      </w:r>
      <w:r w:rsidR="002A2CBC">
        <w:t xml:space="preserve">english (writing SPECIALIZATION) </w:t>
      </w:r>
      <w:r w:rsidR="002A2CBC" w:rsidRPr="00036D28">
        <w:rPr>
          <w:b w:val="0"/>
          <w:bCs/>
        </w:rPr>
        <w:t>|</w:t>
      </w:r>
      <w:r w:rsidR="009D5933" w:rsidRPr="00036D28">
        <w:rPr>
          <w:b w:val="0"/>
          <w:bCs/>
        </w:rPr>
        <w:t> </w:t>
      </w:r>
      <w:r w:rsidR="002A2CBC" w:rsidRPr="00036D28">
        <w:rPr>
          <w:b w:val="0"/>
          <w:bCs/>
        </w:rPr>
        <w:t>may 2009</w:t>
      </w:r>
      <w:r w:rsidR="009D5933" w:rsidRPr="00036D28">
        <w:rPr>
          <w:b w:val="0"/>
          <w:bCs/>
        </w:rPr>
        <w:t> | </w:t>
      </w:r>
      <w:r w:rsidR="002A2CBC" w:rsidRPr="00036D28">
        <w:rPr>
          <w:b w:val="0"/>
          <w:bCs/>
        </w:rPr>
        <w:t>saint joseph’s university</w:t>
      </w:r>
      <w:r w:rsidR="00705944" w:rsidRPr="00036D28">
        <w:rPr>
          <w:b w:val="0"/>
          <w:bCs/>
        </w:rPr>
        <w:t xml:space="preserve">, </w:t>
      </w:r>
      <w:r w:rsidR="002A2CBC" w:rsidRPr="00036D28">
        <w:rPr>
          <w:b w:val="0"/>
          <w:bCs/>
        </w:rPr>
        <w:t>philadelphia, pennsylvania</w:t>
      </w:r>
      <w:r w:rsidR="006D5B42" w:rsidRPr="00036D28">
        <w:rPr>
          <w:b w:val="0"/>
          <w:bCs/>
        </w:rPr>
        <w:br/>
      </w:r>
      <w:bookmarkStart w:id="2" w:name="_Hlk66875268"/>
    </w:p>
    <w:p w14:paraId="14FD5A88" w14:textId="4A6B6EED" w:rsidR="00036D28" w:rsidRDefault="00036D28" w:rsidP="00036D28">
      <w:pPr>
        <w:pStyle w:val="Heading2"/>
      </w:pPr>
      <w:bookmarkStart w:id="3" w:name="_Hlk66875414"/>
      <w:r>
        <w:t>master of</w:t>
      </w:r>
      <w:r w:rsidR="003B7FA6">
        <w:t xml:space="preserve"> arts in </w:t>
      </w:r>
      <w:r>
        <w:t>english</w:t>
      </w:r>
      <w:r w:rsidR="009D5933">
        <w:t> </w:t>
      </w:r>
      <w:r w:rsidR="009D5933" w:rsidRPr="00036D28">
        <w:rPr>
          <w:b w:val="0"/>
          <w:bCs/>
        </w:rPr>
        <w:t>| </w:t>
      </w:r>
      <w:r w:rsidR="0007149E" w:rsidRPr="00036D28">
        <w:rPr>
          <w:b w:val="0"/>
          <w:bCs/>
        </w:rPr>
        <w:t>j</w:t>
      </w:r>
      <w:r w:rsidRPr="00036D28">
        <w:rPr>
          <w:b w:val="0"/>
          <w:bCs/>
        </w:rPr>
        <w:t>anuary</w:t>
      </w:r>
      <w:r w:rsidR="0007149E" w:rsidRPr="00036D28">
        <w:rPr>
          <w:b w:val="0"/>
          <w:bCs/>
        </w:rPr>
        <w:t xml:space="preserve"> 201</w:t>
      </w:r>
      <w:r w:rsidRPr="00036D28">
        <w:rPr>
          <w:b w:val="0"/>
          <w:bCs/>
        </w:rPr>
        <w:t>2</w:t>
      </w:r>
      <w:r w:rsidR="009D5933" w:rsidRPr="00036D28">
        <w:rPr>
          <w:b w:val="0"/>
          <w:bCs/>
        </w:rPr>
        <w:t> | </w:t>
      </w:r>
      <w:r w:rsidRPr="00036D28">
        <w:rPr>
          <w:b w:val="0"/>
          <w:bCs/>
        </w:rPr>
        <w:t>rutgers university</w:t>
      </w:r>
      <w:r w:rsidR="0007149E" w:rsidRPr="00036D28">
        <w:rPr>
          <w:b w:val="0"/>
          <w:bCs/>
        </w:rPr>
        <w:t xml:space="preserve">, </w:t>
      </w:r>
      <w:r w:rsidRPr="00036D28">
        <w:rPr>
          <w:b w:val="0"/>
          <w:bCs/>
        </w:rPr>
        <w:t>camden, new jersey</w:t>
      </w:r>
      <w:r>
        <w:br/>
      </w:r>
    </w:p>
    <w:p w14:paraId="1097D95C" w14:textId="6985C32B" w:rsidR="00036D28" w:rsidRDefault="00036D28" w:rsidP="00036D28">
      <w:pPr>
        <w:pStyle w:val="Heading2"/>
      </w:pPr>
      <w:r>
        <w:t>master of information </w:t>
      </w:r>
      <w:r w:rsidRPr="00036D28">
        <w:rPr>
          <w:b w:val="0"/>
          <w:bCs/>
        </w:rPr>
        <w:t>| october 2018 | rutgers university, new brunswick, new jersey</w:t>
      </w:r>
      <w:bookmarkEnd w:id="3"/>
      <w:r>
        <w:br/>
      </w:r>
    </w:p>
    <w:p w14:paraId="671E0FC4" w14:textId="3E179DE1" w:rsidR="00036D28" w:rsidRDefault="00036D28" w:rsidP="00036D28">
      <w:pPr>
        <w:pStyle w:val="Heading2"/>
      </w:pPr>
      <w:r>
        <w:t>GOOGLE ANALYTICS INDIVIDUAL QUALIFICATION </w:t>
      </w:r>
      <w:r w:rsidRPr="00036D28">
        <w:rPr>
          <w:b w:val="0"/>
          <w:bCs/>
        </w:rPr>
        <w:t>| </w:t>
      </w:r>
      <w:r>
        <w:rPr>
          <w:b w:val="0"/>
          <w:bCs/>
        </w:rPr>
        <w:t>FEBRUARY 2021</w:t>
      </w:r>
      <w:r w:rsidRPr="00036D28">
        <w:rPr>
          <w:b w:val="0"/>
          <w:bCs/>
        </w:rPr>
        <w:t> | </w:t>
      </w:r>
      <w:r>
        <w:rPr>
          <w:b w:val="0"/>
          <w:bCs/>
        </w:rPr>
        <w:t>GOOGLE</w:t>
      </w:r>
      <w:r w:rsidR="00ED6708">
        <w:t xml:space="preserve"> </w:t>
      </w:r>
      <w:r>
        <w:br/>
      </w:r>
    </w:p>
    <w:p w14:paraId="38AE5509" w14:textId="395DF06C" w:rsidR="001B29CF" w:rsidRPr="001B29CF" w:rsidRDefault="00036D28" w:rsidP="00036D28">
      <w:pPr>
        <w:pStyle w:val="Heading2"/>
      </w:pPr>
      <w:r>
        <w:t>responsive web design certification </w:t>
      </w:r>
      <w:r w:rsidRPr="00036D28">
        <w:rPr>
          <w:b w:val="0"/>
          <w:bCs/>
        </w:rPr>
        <w:t>| </w:t>
      </w:r>
      <w:r>
        <w:rPr>
          <w:b w:val="0"/>
          <w:bCs/>
        </w:rPr>
        <w:t>in progress</w:t>
      </w:r>
      <w:r w:rsidRPr="00036D28">
        <w:rPr>
          <w:b w:val="0"/>
          <w:bCs/>
        </w:rPr>
        <w:t> | </w:t>
      </w:r>
      <w:r>
        <w:rPr>
          <w:b w:val="0"/>
          <w:bCs/>
        </w:rPr>
        <w:t>freecodecamp</w:t>
      </w:r>
      <w:bookmarkEnd w:id="2"/>
    </w:p>
    <w:sectPr w:rsidR="001B29CF" w:rsidRPr="001B29CF" w:rsidSect="00036D28">
      <w:footerReference w:type="default" r:id="rId20"/>
      <w:type w:val="continuous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6DBB1" w14:textId="77777777" w:rsidR="00A3311A" w:rsidRDefault="00A3311A">
      <w:pPr>
        <w:spacing w:after="0"/>
      </w:pPr>
      <w:r>
        <w:separator/>
      </w:r>
    </w:p>
  </w:endnote>
  <w:endnote w:type="continuationSeparator" w:id="0">
    <w:p w14:paraId="085DFA1F" w14:textId="77777777" w:rsidR="00A3311A" w:rsidRDefault="00A331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AA2B2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  <w:p w14:paraId="5E803776" w14:textId="77777777" w:rsidR="006111D5" w:rsidRDefault="006111D5"/>
  <w:p w14:paraId="7AB38EF0" w14:textId="77777777" w:rsidR="006111D5" w:rsidRDefault="006111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3A125" w14:textId="77777777" w:rsidR="00A3311A" w:rsidRDefault="00A3311A">
      <w:pPr>
        <w:spacing w:after="0"/>
      </w:pPr>
      <w:r>
        <w:separator/>
      </w:r>
    </w:p>
  </w:footnote>
  <w:footnote w:type="continuationSeparator" w:id="0">
    <w:p w14:paraId="695FE8A2" w14:textId="77777777" w:rsidR="00A3311A" w:rsidRDefault="00A3311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98A3F2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2"/>
  </w:num>
  <w:num w:numId="25">
    <w:abstractNumId w:val="14"/>
  </w:num>
  <w:num w:numId="26">
    <w:abstractNumId w:val="2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10"/>
    <w:rsid w:val="0001582B"/>
    <w:rsid w:val="00025907"/>
    <w:rsid w:val="00036D28"/>
    <w:rsid w:val="0007149E"/>
    <w:rsid w:val="00082E6D"/>
    <w:rsid w:val="000A4F59"/>
    <w:rsid w:val="000F6F53"/>
    <w:rsid w:val="00137193"/>
    <w:rsid w:val="00141A4C"/>
    <w:rsid w:val="00152A1B"/>
    <w:rsid w:val="00162DCB"/>
    <w:rsid w:val="00193062"/>
    <w:rsid w:val="001B29CF"/>
    <w:rsid w:val="00232312"/>
    <w:rsid w:val="0028220F"/>
    <w:rsid w:val="0029269F"/>
    <w:rsid w:val="002A2CBC"/>
    <w:rsid w:val="002D77E3"/>
    <w:rsid w:val="00356C14"/>
    <w:rsid w:val="00360C19"/>
    <w:rsid w:val="00382962"/>
    <w:rsid w:val="003A3304"/>
    <w:rsid w:val="003B7FA6"/>
    <w:rsid w:val="0040732E"/>
    <w:rsid w:val="004440FC"/>
    <w:rsid w:val="00445342"/>
    <w:rsid w:val="00460E93"/>
    <w:rsid w:val="0047558C"/>
    <w:rsid w:val="00485E11"/>
    <w:rsid w:val="00557E35"/>
    <w:rsid w:val="00584A10"/>
    <w:rsid w:val="00584EB7"/>
    <w:rsid w:val="005C4F47"/>
    <w:rsid w:val="005C6341"/>
    <w:rsid w:val="006111D5"/>
    <w:rsid w:val="00617B26"/>
    <w:rsid w:val="006270A9"/>
    <w:rsid w:val="00675956"/>
    <w:rsid w:val="00676587"/>
    <w:rsid w:val="00681034"/>
    <w:rsid w:val="006D5B42"/>
    <w:rsid w:val="00705944"/>
    <w:rsid w:val="00706247"/>
    <w:rsid w:val="00741202"/>
    <w:rsid w:val="0075155B"/>
    <w:rsid w:val="00787CAF"/>
    <w:rsid w:val="00816216"/>
    <w:rsid w:val="00834D92"/>
    <w:rsid w:val="0087734B"/>
    <w:rsid w:val="009B7B39"/>
    <w:rsid w:val="009C4DED"/>
    <w:rsid w:val="009D5933"/>
    <w:rsid w:val="009F2555"/>
    <w:rsid w:val="00A3311A"/>
    <w:rsid w:val="00A35217"/>
    <w:rsid w:val="00AB1A88"/>
    <w:rsid w:val="00B9624E"/>
    <w:rsid w:val="00BD768D"/>
    <w:rsid w:val="00C45237"/>
    <w:rsid w:val="00C61F8E"/>
    <w:rsid w:val="00D7502D"/>
    <w:rsid w:val="00DA614C"/>
    <w:rsid w:val="00DB77AB"/>
    <w:rsid w:val="00E27BB3"/>
    <w:rsid w:val="00E83E4B"/>
    <w:rsid w:val="00EC3D9F"/>
    <w:rsid w:val="00ED2268"/>
    <w:rsid w:val="00ED6708"/>
    <w:rsid w:val="00EE42A8"/>
    <w:rsid w:val="00F52D1C"/>
    <w:rsid w:val="00F53A4F"/>
    <w:rsid w:val="00F61733"/>
    <w:rsid w:val="00F86AA5"/>
    <w:rsid w:val="00F9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6C8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unhideWhenUsed/>
    <w:qFormat/>
    <w:rsid w:val="00F86AA5"/>
    <w:pPr>
      <w:spacing w:after="120"/>
    </w:pPr>
    <w:rPr>
      <w:rFonts w:eastAsiaTheme="minorHAnsi"/>
      <w:color w:val="595959" w:themeColor="text1" w:themeTint="A6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F86AA5"/>
    <w:rPr>
      <w:rFonts w:eastAsiaTheme="minorHAnsi"/>
      <w:color w:val="595959" w:themeColor="text1" w:themeTint="A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github.com/PhillyMike20" TargetMode="External"/><Relationship Id="rId18" Type="http://schemas.openxmlformats.org/officeDocument/2006/relationships/hyperlink" Target="http://www.michaels221.sg-host.co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www.mikestirm2.com" TargetMode="External"/><Relationship Id="rId17" Type="http://schemas.openxmlformats.org/officeDocument/2006/relationships/hyperlink" Target="https://accompanymedia.netlify.ap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vscorporatetrainer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stirmii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mikestirm2.com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www.mikestirm2.com/work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linkedin.com/in/mike-stirm-ii-a0934146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\AppData\Roaming\Microsoft\Templates\Restaurant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CE161C-8AE6-4AA0-83B3-6CAA8E23B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811623-14C0-4B65-BDCD-F547A66C295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FC867FD-2D1B-4D12-98D2-50A55BFF9B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FCD3D7-1163-4E1E-81D6-53884D8003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0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2021-03-17T14:03:00Z</dcterms:created>
  <dcterms:modified xsi:type="dcterms:W3CDTF">2021-03-30T14:38:00Z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